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71C24B" w14:textId="77777777" w:rsidR="00594AD8" w:rsidRPr="002845CB" w:rsidRDefault="00594AD8" w:rsidP="006E2E1B">
      <w:pPr>
        <w:pStyle w:val="13"/>
        <w:spacing w:before="240"/>
        <w:jc w:val="center"/>
        <w:rPr>
          <w:b/>
          <w:sz w:val="32"/>
          <w:szCs w:val="32"/>
        </w:rPr>
      </w:pPr>
      <w:bookmarkStart w:id="0" w:name="_Toc525734930"/>
      <w:bookmarkStart w:id="1" w:name="_Toc525735200"/>
      <w:bookmarkStart w:id="2" w:name="_Toc525735265"/>
      <w:r w:rsidRPr="002845CB">
        <w:rPr>
          <w:b/>
          <w:sz w:val="32"/>
          <w:szCs w:val="32"/>
        </w:rPr>
        <w:t>МИНОБРНАУКИ РОССИИ</w:t>
      </w:r>
      <w:bookmarkEnd w:id="0"/>
      <w:bookmarkEnd w:id="1"/>
      <w:bookmarkEnd w:id="2"/>
    </w:p>
    <w:p w14:paraId="4137B593" w14:textId="77777777" w:rsidR="00594AD8" w:rsidRPr="002845CB" w:rsidRDefault="00594AD8" w:rsidP="00A0225C">
      <w:pPr>
        <w:pStyle w:val="13"/>
        <w:jc w:val="center"/>
        <w:rPr>
          <w:b/>
          <w:sz w:val="32"/>
          <w:szCs w:val="32"/>
        </w:rPr>
      </w:pPr>
      <w:bookmarkStart w:id="3" w:name="_Toc525734931"/>
      <w:bookmarkStart w:id="4" w:name="_Toc525735201"/>
      <w:bookmarkStart w:id="5" w:name="_Toc525735266"/>
      <w:r w:rsidRPr="002845CB">
        <w:rPr>
          <w:b/>
          <w:sz w:val="32"/>
          <w:szCs w:val="32"/>
        </w:rPr>
        <w:t>Санкт-Петербургский государственный</w:t>
      </w:r>
      <w:bookmarkEnd w:id="3"/>
      <w:bookmarkEnd w:id="4"/>
      <w:bookmarkEnd w:id="5"/>
    </w:p>
    <w:p w14:paraId="113DABAF" w14:textId="77777777" w:rsidR="00594AD8" w:rsidRPr="002845CB" w:rsidRDefault="00E64889" w:rsidP="00A0225C">
      <w:pPr>
        <w:pStyle w:val="13"/>
        <w:jc w:val="center"/>
        <w:rPr>
          <w:b/>
          <w:sz w:val="32"/>
          <w:szCs w:val="32"/>
        </w:rPr>
      </w:pPr>
      <w:bookmarkStart w:id="6" w:name="_Toc525734932"/>
      <w:bookmarkStart w:id="7" w:name="_Toc525735202"/>
      <w:bookmarkStart w:id="8" w:name="_Toc525735267"/>
      <w:r w:rsidRPr="002845CB">
        <w:rPr>
          <w:b/>
          <w:sz w:val="32"/>
          <w:szCs w:val="32"/>
        </w:rPr>
        <w:t>электротехнический университет</w:t>
      </w:r>
      <w:bookmarkEnd w:id="6"/>
      <w:bookmarkEnd w:id="7"/>
      <w:bookmarkEnd w:id="8"/>
    </w:p>
    <w:p w14:paraId="05F025E7" w14:textId="77777777" w:rsidR="00594AD8" w:rsidRPr="002845CB" w:rsidRDefault="00594AD8" w:rsidP="00A0225C">
      <w:pPr>
        <w:pStyle w:val="13"/>
        <w:jc w:val="center"/>
        <w:rPr>
          <w:b/>
          <w:sz w:val="32"/>
          <w:szCs w:val="32"/>
        </w:rPr>
      </w:pPr>
      <w:bookmarkStart w:id="9" w:name="_Toc525734933"/>
      <w:bookmarkStart w:id="10" w:name="_Toc525735203"/>
      <w:bookmarkStart w:id="11" w:name="_Toc525735268"/>
      <w:r w:rsidRPr="002845CB">
        <w:rPr>
          <w:b/>
          <w:sz w:val="32"/>
          <w:szCs w:val="32"/>
        </w:rPr>
        <w:t>«ЛЭТИ» им. В.И. Ульянова (Ленина)</w:t>
      </w:r>
      <w:bookmarkEnd w:id="9"/>
      <w:bookmarkEnd w:id="10"/>
      <w:bookmarkEnd w:id="11"/>
    </w:p>
    <w:p w14:paraId="68EAD3C6" w14:textId="739B35A7" w:rsidR="007F6E90" w:rsidRPr="00D02713" w:rsidRDefault="00594AD8" w:rsidP="00A0225C">
      <w:pPr>
        <w:pStyle w:val="13"/>
        <w:jc w:val="center"/>
        <w:rPr>
          <w:b/>
          <w:sz w:val="28"/>
          <w:szCs w:val="28"/>
        </w:rPr>
      </w:pPr>
      <w:bookmarkStart w:id="12" w:name="_Toc525734934"/>
      <w:bookmarkStart w:id="13" w:name="_Toc525735204"/>
      <w:bookmarkStart w:id="14" w:name="_Toc525735269"/>
      <w:r w:rsidRPr="002845CB">
        <w:rPr>
          <w:b/>
          <w:sz w:val="28"/>
          <w:szCs w:val="28"/>
        </w:rPr>
        <w:t xml:space="preserve">Кафедра </w:t>
      </w:r>
      <w:bookmarkEnd w:id="12"/>
      <w:bookmarkEnd w:id="13"/>
      <w:bookmarkEnd w:id="14"/>
      <w:r w:rsidR="00D02713">
        <w:rPr>
          <w:b/>
          <w:sz w:val="28"/>
          <w:szCs w:val="28"/>
        </w:rPr>
        <w:t>САПР</w:t>
      </w:r>
    </w:p>
    <w:p w14:paraId="13CB505D" w14:textId="77777777" w:rsidR="007F6E90" w:rsidRPr="00E478EF" w:rsidRDefault="007F6E90" w:rsidP="00A0225C">
      <w:pPr>
        <w:spacing w:line="360" w:lineRule="auto"/>
        <w:ind w:firstLine="0"/>
        <w:rPr>
          <w:sz w:val="28"/>
          <w:szCs w:val="28"/>
        </w:rPr>
      </w:pPr>
    </w:p>
    <w:p w14:paraId="79D6B5CE" w14:textId="77777777" w:rsidR="00594AD8" w:rsidRDefault="00594AD8" w:rsidP="00A0225C">
      <w:pPr>
        <w:spacing w:line="360" w:lineRule="auto"/>
        <w:ind w:firstLine="0"/>
        <w:jc w:val="center"/>
        <w:rPr>
          <w:sz w:val="28"/>
          <w:szCs w:val="28"/>
        </w:rPr>
      </w:pPr>
    </w:p>
    <w:p w14:paraId="3D099E9D" w14:textId="77777777" w:rsidR="00594AD8" w:rsidRPr="002845CB" w:rsidRDefault="00594AD8" w:rsidP="00A0225C">
      <w:pPr>
        <w:pStyle w:val="13"/>
        <w:jc w:val="center"/>
        <w:rPr>
          <w:b/>
          <w:sz w:val="28"/>
          <w:szCs w:val="28"/>
        </w:rPr>
      </w:pPr>
    </w:p>
    <w:p w14:paraId="3516D3C3" w14:textId="24664D31" w:rsidR="00905D49" w:rsidRDefault="00A76C7A" w:rsidP="00B06C4C">
      <w:pPr>
        <w:pStyle w:val="13"/>
        <w:jc w:val="center"/>
        <w:rPr>
          <w:rStyle w:val="aff"/>
          <w:caps/>
          <w:smallCaps w:val="0"/>
          <w:sz w:val="28"/>
          <w:szCs w:val="28"/>
        </w:rPr>
      </w:pPr>
      <w:bookmarkStart w:id="15" w:name="_Toc525734935"/>
      <w:bookmarkStart w:id="16" w:name="_Toc525735205"/>
      <w:bookmarkStart w:id="17" w:name="_Toc525735270"/>
      <w:r w:rsidRPr="002845CB">
        <w:rPr>
          <w:rStyle w:val="aff"/>
          <w:caps/>
          <w:smallCaps w:val="0"/>
          <w:sz w:val="28"/>
          <w:szCs w:val="28"/>
        </w:rPr>
        <w:t>отчет</w:t>
      </w:r>
      <w:bookmarkEnd w:id="15"/>
      <w:bookmarkEnd w:id="16"/>
      <w:bookmarkEnd w:id="17"/>
    </w:p>
    <w:p w14:paraId="03AC1EA8" w14:textId="45477BA7" w:rsidR="00D02713" w:rsidRPr="002845CB" w:rsidRDefault="00D02713" w:rsidP="00D02713">
      <w:pPr>
        <w:pStyle w:val="120"/>
      </w:pPr>
    </w:p>
    <w:p w14:paraId="33D9642A" w14:textId="2B045C03" w:rsidR="00D02713" w:rsidRDefault="00D02713" w:rsidP="00A0225C">
      <w:pPr>
        <w:pStyle w:val="13"/>
        <w:jc w:val="center"/>
        <w:rPr>
          <w:b/>
          <w:sz w:val="28"/>
          <w:szCs w:val="28"/>
        </w:rPr>
      </w:pPr>
      <w:bookmarkStart w:id="18" w:name="_Toc525734937"/>
      <w:bookmarkStart w:id="19" w:name="_Toc525735207"/>
      <w:bookmarkStart w:id="20" w:name="_Toc525735272"/>
      <w:r>
        <w:rPr>
          <w:b/>
          <w:sz w:val="28"/>
          <w:szCs w:val="28"/>
        </w:rPr>
        <w:t xml:space="preserve">по лабораторной работе № </w:t>
      </w:r>
      <w:r w:rsidR="00314F5B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 </w:t>
      </w:r>
    </w:p>
    <w:p w14:paraId="47C6BACD" w14:textId="4314F9C7" w:rsidR="00B06C4C" w:rsidRDefault="00B27337" w:rsidP="00A0225C">
      <w:pPr>
        <w:pStyle w:val="13"/>
        <w:jc w:val="center"/>
        <w:rPr>
          <w:b/>
          <w:sz w:val="28"/>
          <w:szCs w:val="28"/>
        </w:rPr>
      </w:pPr>
      <w:r w:rsidRPr="002845CB">
        <w:rPr>
          <w:b/>
          <w:sz w:val="28"/>
          <w:szCs w:val="28"/>
        </w:rPr>
        <w:t>по дисциплине «</w:t>
      </w:r>
      <w:r w:rsidR="00D02713">
        <w:rPr>
          <w:b/>
          <w:sz w:val="28"/>
          <w:szCs w:val="28"/>
        </w:rPr>
        <w:t>Алгоритмы и Структуры Данных</w:t>
      </w:r>
      <w:r w:rsidRPr="002845CB">
        <w:rPr>
          <w:b/>
          <w:sz w:val="28"/>
          <w:szCs w:val="28"/>
        </w:rPr>
        <w:t>»</w:t>
      </w:r>
      <w:bookmarkEnd w:id="18"/>
      <w:bookmarkEnd w:id="19"/>
      <w:bookmarkEnd w:id="20"/>
    </w:p>
    <w:p w14:paraId="16BF0F27" w14:textId="22F850D5" w:rsidR="00D02713" w:rsidRPr="002D2CF1" w:rsidRDefault="002D2CF1" w:rsidP="00A0225C">
      <w:pPr>
        <w:pStyle w:val="13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вариант </w:t>
      </w:r>
      <w:r w:rsidR="00314F5B">
        <w:rPr>
          <w:b/>
          <w:sz w:val="28"/>
          <w:szCs w:val="28"/>
          <w:lang w:val="en-US"/>
        </w:rPr>
        <w:t>3</w:t>
      </w:r>
    </w:p>
    <w:p w14:paraId="6E738649" w14:textId="13A09A04" w:rsidR="00594AD8" w:rsidRPr="00D02713" w:rsidRDefault="00594AD8" w:rsidP="00D02713">
      <w:pPr>
        <w:pStyle w:val="13"/>
        <w:rPr>
          <w:b/>
          <w:sz w:val="28"/>
          <w:szCs w:val="28"/>
        </w:rPr>
      </w:pPr>
    </w:p>
    <w:p w14:paraId="60F38EAF" w14:textId="77777777" w:rsidR="00040050" w:rsidRDefault="00040050" w:rsidP="00A0225C">
      <w:pPr>
        <w:spacing w:line="360" w:lineRule="auto"/>
        <w:ind w:firstLine="0"/>
        <w:jc w:val="center"/>
        <w:rPr>
          <w:sz w:val="28"/>
          <w:szCs w:val="28"/>
        </w:rPr>
      </w:pPr>
    </w:p>
    <w:p w14:paraId="7AB5CCA0" w14:textId="77777777" w:rsidR="00040050" w:rsidRPr="00BE4534" w:rsidRDefault="00040050" w:rsidP="00A0225C">
      <w:pPr>
        <w:spacing w:line="360" w:lineRule="auto"/>
        <w:ind w:firstLine="0"/>
        <w:jc w:val="center"/>
        <w:rPr>
          <w:sz w:val="28"/>
          <w:szCs w:val="28"/>
        </w:rPr>
      </w:pPr>
    </w:p>
    <w:p w14:paraId="2B781C66" w14:textId="77777777" w:rsidR="00DB1E5E" w:rsidRDefault="00DB1E5E" w:rsidP="00A0225C">
      <w:pPr>
        <w:spacing w:line="360" w:lineRule="auto"/>
        <w:ind w:firstLine="0"/>
        <w:jc w:val="center"/>
        <w:rPr>
          <w:sz w:val="28"/>
          <w:szCs w:val="28"/>
        </w:rPr>
      </w:pPr>
    </w:p>
    <w:p w14:paraId="39E63BB6" w14:textId="77777777" w:rsidR="00F365F1" w:rsidRDefault="00F365F1" w:rsidP="00A0225C">
      <w:pPr>
        <w:spacing w:line="360" w:lineRule="auto"/>
        <w:ind w:firstLine="0"/>
        <w:jc w:val="center"/>
        <w:rPr>
          <w:sz w:val="28"/>
          <w:szCs w:val="28"/>
        </w:rPr>
      </w:pPr>
    </w:p>
    <w:p w14:paraId="508D99F8" w14:textId="77777777" w:rsidR="00F365F1" w:rsidRPr="00BE4534" w:rsidRDefault="00F365F1" w:rsidP="00A0225C">
      <w:pPr>
        <w:spacing w:line="360" w:lineRule="auto"/>
        <w:ind w:firstLine="0"/>
        <w:jc w:val="center"/>
        <w:rPr>
          <w:sz w:val="28"/>
          <w:szCs w:val="28"/>
        </w:rPr>
      </w:pPr>
    </w:p>
    <w:p w14:paraId="6358ABAA" w14:textId="77777777" w:rsidR="00DB1E5E" w:rsidRPr="00216686" w:rsidRDefault="00DB1E5E" w:rsidP="00A0225C">
      <w:pPr>
        <w:spacing w:line="360" w:lineRule="auto"/>
        <w:ind w:firstLine="0"/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57A3A511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BBE7A2A" w14:textId="77777777" w:rsidR="007F6E90" w:rsidRPr="006A4BCC" w:rsidRDefault="007F6E90" w:rsidP="00A0225C">
            <w:pPr>
              <w:ind w:firstLine="0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216686" w:rsidRPr="00216686">
              <w:rPr>
                <w:sz w:val="28"/>
                <w:szCs w:val="28"/>
              </w:rPr>
              <w:t>8301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5617C31" w14:textId="77777777" w:rsidR="007F6E90" w:rsidRPr="006A4BCC" w:rsidRDefault="007F6E90" w:rsidP="00A0225C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7E642F5" w14:textId="72C738F0" w:rsidR="007F6E90" w:rsidRPr="00216686" w:rsidRDefault="006B2839" w:rsidP="00A0225C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Чередилина Е</w:t>
            </w:r>
            <w:r w:rsidR="009D31B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А</w:t>
            </w:r>
            <w:r w:rsidR="00290054">
              <w:rPr>
                <w:sz w:val="28"/>
                <w:szCs w:val="28"/>
              </w:rPr>
              <w:t>.</w:t>
            </w:r>
          </w:p>
        </w:tc>
      </w:tr>
      <w:tr w:rsidR="007F6E90" w:rsidRPr="00BE4534" w14:paraId="13E85479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3C0064F4" w14:textId="77777777" w:rsidR="007F6E90" w:rsidRPr="006A4BCC" w:rsidRDefault="00594AD8" w:rsidP="00A0225C">
            <w:pPr>
              <w:ind w:firstLine="0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2DAE11" w14:textId="77777777" w:rsidR="007F6E90" w:rsidRPr="006A4BCC" w:rsidRDefault="007F6E90" w:rsidP="00A0225C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17BC2AD" w14:textId="1BAE60CB" w:rsidR="007F6E90" w:rsidRPr="00216686" w:rsidRDefault="00D02713" w:rsidP="00A0225C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Тут</w:t>
            </w:r>
            <w:r w:rsidR="00F55102">
              <w:rPr>
                <w:sz w:val="28"/>
                <w:szCs w:val="28"/>
              </w:rPr>
              <w:t>у</w:t>
            </w:r>
            <w:r>
              <w:rPr>
                <w:sz w:val="28"/>
                <w:szCs w:val="28"/>
              </w:rPr>
              <w:t>ева А.В.</w:t>
            </w:r>
          </w:p>
        </w:tc>
      </w:tr>
    </w:tbl>
    <w:p w14:paraId="52FD4F77" w14:textId="77777777" w:rsidR="00A34642" w:rsidRDefault="00A34642" w:rsidP="00A0225C">
      <w:pPr>
        <w:spacing w:line="360" w:lineRule="auto"/>
        <w:ind w:firstLine="0"/>
        <w:jc w:val="center"/>
        <w:rPr>
          <w:bCs/>
          <w:sz w:val="28"/>
          <w:szCs w:val="28"/>
        </w:rPr>
      </w:pPr>
    </w:p>
    <w:p w14:paraId="5ADE7A32" w14:textId="77777777" w:rsidR="00706E41" w:rsidRPr="006B2839" w:rsidRDefault="00706E41" w:rsidP="00A0225C">
      <w:pPr>
        <w:spacing w:line="360" w:lineRule="auto"/>
        <w:ind w:firstLine="0"/>
        <w:jc w:val="center"/>
        <w:rPr>
          <w:bCs/>
          <w:sz w:val="28"/>
          <w:szCs w:val="28"/>
        </w:rPr>
      </w:pPr>
    </w:p>
    <w:p w14:paraId="2402B492" w14:textId="77777777" w:rsidR="006A5A0E" w:rsidRPr="006B2839" w:rsidRDefault="006A5A0E" w:rsidP="00A0225C">
      <w:pPr>
        <w:spacing w:line="360" w:lineRule="auto"/>
        <w:ind w:firstLine="0"/>
        <w:jc w:val="center"/>
        <w:rPr>
          <w:bCs/>
          <w:sz w:val="28"/>
          <w:szCs w:val="28"/>
        </w:rPr>
      </w:pPr>
    </w:p>
    <w:p w14:paraId="16D607CE" w14:textId="77777777" w:rsidR="00706E41" w:rsidRPr="00BE4534" w:rsidRDefault="00706E41" w:rsidP="00A0225C">
      <w:pPr>
        <w:spacing w:line="360" w:lineRule="auto"/>
        <w:ind w:firstLine="0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0D96E88A" w14:textId="32564EDC" w:rsidR="000864C1" w:rsidRDefault="002D2CF1" w:rsidP="00D02713">
      <w:pPr>
        <w:spacing w:line="360" w:lineRule="auto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2020</w:t>
      </w:r>
    </w:p>
    <w:p w14:paraId="40F8566A" w14:textId="45CA4D72" w:rsidR="006A79F3" w:rsidRDefault="00A413A5" w:rsidP="00916C83">
      <w:pPr>
        <w:pStyle w:val="2a"/>
      </w:pPr>
      <w:r>
        <w:lastRenderedPageBreak/>
        <w:t>Цель работы</w:t>
      </w:r>
    </w:p>
    <w:p w14:paraId="7D09D6F1" w14:textId="77777777" w:rsidR="0009588C" w:rsidRDefault="0009588C" w:rsidP="00916C83">
      <w:pPr>
        <w:pStyle w:val="2a"/>
      </w:pPr>
    </w:p>
    <w:p w14:paraId="0D44181A" w14:textId="6077C3EF" w:rsidR="00A413A5" w:rsidRPr="00C66315" w:rsidRDefault="00C66315" w:rsidP="00C66315">
      <w:pPr>
        <w:pStyle w:val="120"/>
        <w:spacing w:line="360" w:lineRule="auto"/>
        <w:ind w:firstLine="567"/>
        <w:rPr>
          <w:sz w:val="28"/>
        </w:rPr>
      </w:pPr>
      <w:r w:rsidRPr="00C66315">
        <w:rPr>
          <w:sz w:val="28"/>
        </w:rPr>
        <w:t>Целью данной лабораторной работы является реализация программы, принимающей</w:t>
      </w:r>
      <w:r w:rsidR="009921A9" w:rsidRPr="00C66315">
        <w:rPr>
          <w:sz w:val="28"/>
        </w:rPr>
        <w:t xml:space="preserve"> список рейсов и цены за прямой и обратный и рейс и, в которой пользователь в свою</w:t>
      </w:r>
      <w:r w:rsidR="003608E9" w:rsidRPr="00C66315">
        <w:rPr>
          <w:sz w:val="28"/>
        </w:rPr>
        <w:t xml:space="preserve"> </w:t>
      </w:r>
      <w:r w:rsidR="006501B3">
        <w:rPr>
          <w:sz w:val="28"/>
        </w:rPr>
        <w:t>может ввести</w:t>
      </w:r>
      <w:r w:rsidR="009921A9" w:rsidRPr="00C66315">
        <w:rPr>
          <w:sz w:val="28"/>
        </w:rPr>
        <w:t xml:space="preserve"> город отправления и назначения</w:t>
      </w:r>
      <w:r w:rsidR="006501B3">
        <w:rPr>
          <w:sz w:val="28"/>
        </w:rPr>
        <w:t>, и получит</w:t>
      </w:r>
      <w:r w:rsidR="00BC3157">
        <w:rPr>
          <w:sz w:val="28"/>
        </w:rPr>
        <w:t>ь</w:t>
      </w:r>
      <w:bookmarkStart w:id="21" w:name="_GoBack"/>
      <w:bookmarkEnd w:id="21"/>
      <w:r w:rsidR="009921A9" w:rsidRPr="00C66315">
        <w:rPr>
          <w:sz w:val="28"/>
        </w:rPr>
        <w:t xml:space="preserve"> самый выгодный рейс или информацию о не</w:t>
      </w:r>
      <w:r w:rsidR="00BB1DD0" w:rsidRPr="00C66315">
        <w:rPr>
          <w:sz w:val="28"/>
        </w:rPr>
        <w:t>возможности совершения перелётов</w:t>
      </w:r>
      <w:r w:rsidR="009921A9" w:rsidRPr="00C66315">
        <w:rPr>
          <w:sz w:val="28"/>
        </w:rPr>
        <w:t xml:space="preserve"> методом Флойда-Уоршелла</w:t>
      </w:r>
      <w:r w:rsidR="00A413A5" w:rsidRPr="00C66315">
        <w:rPr>
          <w:sz w:val="28"/>
        </w:rPr>
        <w:t>.</w:t>
      </w:r>
    </w:p>
    <w:p w14:paraId="3F0687EC" w14:textId="02E32BD4" w:rsidR="004F182F" w:rsidRDefault="00252C13" w:rsidP="00916C83">
      <w:pPr>
        <w:pStyle w:val="2a"/>
      </w:pPr>
      <w:r>
        <w:t>Описание реализуемых</w:t>
      </w:r>
      <w:r w:rsidR="00BB1DD0">
        <w:t xml:space="preserve"> </w:t>
      </w:r>
      <w:r w:rsidR="004F57CD">
        <w:t xml:space="preserve">и </w:t>
      </w:r>
      <w:r>
        <w:t>вспомогательных классов</w:t>
      </w:r>
    </w:p>
    <w:p w14:paraId="60152354" w14:textId="77777777" w:rsidR="0009588C" w:rsidRDefault="0009588C" w:rsidP="00916C83">
      <w:pPr>
        <w:pStyle w:val="2a"/>
      </w:pPr>
    </w:p>
    <w:p w14:paraId="6147DCF0" w14:textId="39C03498" w:rsidR="001942D1" w:rsidRDefault="004F182F" w:rsidP="0009588C">
      <w:pPr>
        <w:pStyle w:val="120"/>
        <w:spacing w:line="360" w:lineRule="auto"/>
        <w:ind w:firstLine="567"/>
        <w:rPr>
          <w:sz w:val="28"/>
        </w:rPr>
      </w:pPr>
      <w:r w:rsidRPr="0009588C">
        <w:rPr>
          <w:sz w:val="28"/>
        </w:rPr>
        <w:t xml:space="preserve">Класс </w:t>
      </w:r>
      <w:r w:rsidR="003608E9" w:rsidRPr="0009588C">
        <w:rPr>
          <w:rFonts w:eastAsia="Calibri"/>
          <w:color w:val="2B91AF"/>
          <w:sz w:val="28"/>
          <w:lang w:eastAsia="en-US"/>
        </w:rPr>
        <w:t>Matrix</w:t>
      </w:r>
      <w:r w:rsidRPr="0009588C">
        <w:rPr>
          <w:sz w:val="28"/>
        </w:rPr>
        <w:t>,</w:t>
      </w:r>
      <w:r w:rsidR="00631DEA" w:rsidRPr="0009588C">
        <w:rPr>
          <w:sz w:val="28"/>
        </w:rPr>
        <w:t xml:space="preserve"> содержит </w:t>
      </w:r>
      <w:r w:rsidR="003608E9" w:rsidRPr="0009588C">
        <w:rPr>
          <w:sz w:val="28"/>
        </w:rPr>
        <w:t>поля:</w:t>
      </w:r>
      <w:r w:rsidR="00E576E5" w:rsidRPr="00E576E5">
        <w:rPr>
          <w:sz w:val="28"/>
        </w:rPr>
        <w:t xml:space="preserve"> </w:t>
      </w:r>
      <w:r w:rsidR="003608E9" w:rsidRPr="0009588C">
        <w:rPr>
          <w:sz w:val="28"/>
          <w:lang w:val="en-US"/>
        </w:rPr>
        <w:t>double</w:t>
      </w:r>
      <w:r w:rsidR="003608E9" w:rsidRPr="0009588C">
        <w:rPr>
          <w:sz w:val="28"/>
        </w:rPr>
        <w:t xml:space="preserve">** </w:t>
      </w:r>
      <w:r w:rsidR="003608E9" w:rsidRPr="0009588C">
        <w:rPr>
          <w:sz w:val="28"/>
          <w:lang w:val="en-US"/>
        </w:rPr>
        <w:t>matrix</w:t>
      </w:r>
      <w:r w:rsidR="00BB1DD0" w:rsidRPr="0009588C">
        <w:rPr>
          <w:sz w:val="28"/>
        </w:rPr>
        <w:t xml:space="preserve"> </w:t>
      </w:r>
      <w:r w:rsidR="003608E9" w:rsidRPr="0009588C">
        <w:rPr>
          <w:sz w:val="28"/>
        </w:rPr>
        <w:t>(</w:t>
      </w:r>
      <w:r w:rsidR="00BB1DD0" w:rsidRPr="0009588C">
        <w:rPr>
          <w:sz w:val="28"/>
        </w:rPr>
        <w:t>двуме</w:t>
      </w:r>
      <w:r w:rsidR="003608E9" w:rsidRPr="0009588C">
        <w:rPr>
          <w:sz w:val="28"/>
        </w:rPr>
        <w:t>рный массив цен на рейсы</w:t>
      </w:r>
      <w:r w:rsidR="00BB1DD0" w:rsidRPr="0009588C">
        <w:rPr>
          <w:sz w:val="28"/>
        </w:rPr>
        <w:t>,</w:t>
      </w:r>
      <w:r w:rsidR="003608E9" w:rsidRPr="0009588C">
        <w:rPr>
          <w:sz w:val="28"/>
        </w:rPr>
        <w:t xml:space="preserve"> с</w:t>
      </w:r>
      <w:r w:rsidR="00BB1DD0" w:rsidRPr="0009588C">
        <w:rPr>
          <w:sz w:val="28"/>
        </w:rPr>
        <w:t>хожий с матр</w:t>
      </w:r>
      <w:r w:rsidR="003608E9" w:rsidRPr="0009588C">
        <w:rPr>
          <w:sz w:val="28"/>
        </w:rPr>
        <w:t>ицей смежности</w:t>
      </w:r>
      <w:r w:rsidR="001942D1">
        <w:rPr>
          <w:sz w:val="28"/>
        </w:rPr>
        <w:t>);</w:t>
      </w:r>
    </w:p>
    <w:p w14:paraId="660A98EB" w14:textId="3C211465" w:rsidR="001942D1" w:rsidRDefault="003608E9" w:rsidP="0009588C">
      <w:pPr>
        <w:pStyle w:val="120"/>
        <w:spacing w:line="360" w:lineRule="auto"/>
        <w:ind w:firstLine="567"/>
        <w:rPr>
          <w:rFonts w:ascii="Consolas" w:eastAsia="Calibri" w:hAnsi="Consolas" w:cs="Consolas"/>
          <w:color w:val="2B91AF"/>
          <w:sz w:val="28"/>
          <w:lang w:eastAsia="en-US"/>
        </w:rPr>
      </w:pPr>
      <w:r w:rsidRPr="00E576E5">
        <w:rPr>
          <w:rFonts w:ascii="Consolas" w:hAnsi="Consolas"/>
          <w:szCs w:val="24"/>
          <w:lang w:val="en-US"/>
        </w:rPr>
        <w:t>int</w:t>
      </w:r>
      <w:r w:rsidRPr="00E576E5">
        <w:rPr>
          <w:rFonts w:ascii="Consolas" w:hAnsi="Consolas"/>
          <w:szCs w:val="24"/>
        </w:rPr>
        <w:t xml:space="preserve"> </w:t>
      </w:r>
      <w:r w:rsidRPr="00E576E5">
        <w:rPr>
          <w:rFonts w:ascii="Consolas" w:hAnsi="Consolas"/>
          <w:szCs w:val="24"/>
          <w:lang w:val="en-US"/>
        </w:rPr>
        <w:t>size</w:t>
      </w:r>
      <w:r w:rsidRPr="00E576E5">
        <w:rPr>
          <w:rFonts w:ascii="Consolas" w:hAnsi="Consolas"/>
          <w:szCs w:val="24"/>
        </w:rPr>
        <w:t>_</w:t>
      </w:r>
      <w:r w:rsidRPr="00E576E5">
        <w:rPr>
          <w:rFonts w:ascii="Consolas" w:hAnsi="Consolas"/>
          <w:szCs w:val="24"/>
          <w:lang w:val="en-US"/>
        </w:rPr>
        <w:t>of</w:t>
      </w:r>
      <w:r w:rsidRPr="00E576E5">
        <w:rPr>
          <w:rFonts w:ascii="Consolas" w:hAnsi="Consolas"/>
          <w:szCs w:val="24"/>
        </w:rPr>
        <w:t>_</w:t>
      </w:r>
      <w:r w:rsidRPr="00E576E5">
        <w:rPr>
          <w:rFonts w:ascii="Consolas" w:hAnsi="Consolas"/>
          <w:szCs w:val="24"/>
          <w:lang w:val="en-US"/>
        </w:rPr>
        <w:t>matrix</w:t>
      </w:r>
      <w:r w:rsidR="00BB1DD0" w:rsidRPr="0009588C">
        <w:rPr>
          <w:sz w:val="28"/>
        </w:rPr>
        <w:t xml:space="preserve"> </w:t>
      </w:r>
      <w:r w:rsidRPr="0009588C">
        <w:rPr>
          <w:sz w:val="28"/>
        </w:rPr>
        <w:t>(</w:t>
      </w:r>
      <w:r w:rsidR="00BB1DD0" w:rsidRPr="0009588C">
        <w:rPr>
          <w:sz w:val="28"/>
        </w:rPr>
        <w:t>размер матрицы смеж</w:t>
      </w:r>
      <w:r w:rsidRPr="0009588C">
        <w:rPr>
          <w:sz w:val="28"/>
        </w:rPr>
        <w:t>ности</w:t>
      </w:r>
      <w:r w:rsidR="001942D1">
        <w:rPr>
          <w:sz w:val="28"/>
        </w:rPr>
        <w:t>);</w:t>
      </w:r>
      <w:r w:rsidRPr="0009588C">
        <w:rPr>
          <w:rFonts w:ascii="Consolas" w:eastAsia="Calibri" w:hAnsi="Consolas" w:cs="Consolas"/>
          <w:color w:val="2B91AF"/>
          <w:sz w:val="28"/>
          <w:lang w:eastAsia="en-US"/>
        </w:rPr>
        <w:t xml:space="preserve"> </w:t>
      </w:r>
    </w:p>
    <w:p w14:paraId="1529931E" w14:textId="44B3970F" w:rsidR="001942D1" w:rsidRDefault="003608E9" w:rsidP="0009588C">
      <w:pPr>
        <w:pStyle w:val="120"/>
        <w:spacing w:line="360" w:lineRule="auto"/>
        <w:ind w:firstLine="567"/>
        <w:rPr>
          <w:rFonts w:eastAsia="Calibri"/>
          <w:sz w:val="28"/>
          <w:lang w:eastAsia="en-US"/>
        </w:rPr>
      </w:pPr>
      <w:r w:rsidRPr="00E576E5">
        <w:rPr>
          <w:rFonts w:ascii="Consolas" w:eastAsia="Calibri" w:hAnsi="Consolas"/>
          <w:color w:val="2B91AF"/>
          <w:szCs w:val="24"/>
          <w:lang w:eastAsia="en-US"/>
        </w:rPr>
        <w:t>Map</w:t>
      </w:r>
      <w:r w:rsidRPr="00E576E5">
        <w:rPr>
          <w:rFonts w:ascii="Consolas" w:eastAsia="Calibri" w:hAnsi="Consolas"/>
          <w:szCs w:val="24"/>
          <w:lang w:eastAsia="en-US"/>
        </w:rPr>
        <w:t>&lt;</w:t>
      </w:r>
      <w:r w:rsidRPr="00E576E5">
        <w:rPr>
          <w:rFonts w:ascii="Consolas" w:eastAsia="Calibri" w:hAnsi="Consolas"/>
          <w:color w:val="2B91AF"/>
          <w:szCs w:val="24"/>
          <w:lang w:eastAsia="en-US"/>
        </w:rPr>
        <w:t>string</w:t>
      </w:r>
      <w:r w:rsidRPr="00E576E5">
        <w:rPr>
          <w:rFonts w:ascii="Consolas" w:eastAsia="Calibri" w:hAnsi="Consolas"/>
          <w:szCs w:val="24"/>
          <w:lang w:eastAsia="en-US"/>
        </w:rPr>
        <w:t xml:space="preserve">, </w:t>
      </w:r>
      <w:r w:rsidRPr="00E576E5">
        <w:rPr>
          <w:rFonts w:ascii="Consolas" w:eastAsia="Calibri" w:hAnsi="Consolas"/>
          <w:color w:val="0000FF"/>
          <w:szCs w:val="24"/>
          <w:lang w:eastAsia="en-US"/>
        </w:rPr>
        <w:t>int</w:t>
      </w:r>
      <w:r w:rsidRPr="00E576E5">
        <w:rPr>
          <w:rFonts w:ascii="Consolas" w:eastAsia="Calibri" w:hAnsi="Consolas"/>
          <w:szCs w:val="24"/>
          <w:lang w:eastAsia="en-US"/>
        </w:rPr>
        <w:t>&gt;* map_City_name_to_index</w:t>
      </w:r>
      <w:r w:rsidR="00BB1DD0" w:rsidRPr="0009588C">
        <w:rPr>
          <w:rFonts w:eastAsia="Calibri"/>
          <w:sz w:val="28"/>
          <w:lang w:eastAsia="en-US"/>
        </w:rPr>
        <w:t xml:space="preserve"> (для х</w:t>
      </w:r>
      <w:r w:rsidRPr="0009588C">
        <w:rPr>
          <w:rFonts w:eastAsia="Calibri"/>
          <w:sz w:val="28"/>
          <w:lang w:eastAsia="en-US"/>
        </w:rPr>
        <w:t>ранения наз</w:t>
      </w:r>
      <w:r w:rsidR="001942D1">
        <w:rPr>
          <w:rFonts w:eastAsia="Calibri"/>
          <w:sz w:val="28"/>
          <w:lang w:eastAsia="en-US"/>
        </w:rPr>
        <w:t>вания и получения его индекса);</w:t>
      </w:r>
    </w:p>
    <w:p w14:paraId="4C7CCE65" w14:textId="77777777" w:rsidR="001942D1" w:rsidRDefault="003608E9" w:rsidP="0009588C">
      <w:pPr>
        <w:pStyle w:val="120"/>
        <w:spacing w:line="360" w:lineRule="auto"/>
        <w:ind w:firstLine="567"/>
        <w:rPr>
          <w:rFonts w:eastAsia="Calibri"/>
          <w:sz w:val="28"/>
          <w:lang w:eastAsia="en-US"/>
        </w:rPr>
      </w:pPr>
      <w:r w:rsidRPr="00E576E5">
        <w:rPr>
          <w:rFonts w:ascii="Consolas" w:eastAsia="Calibri" w:hAnsi="Consolas"/>
          <w:color w:val="2B91AF"/>
          <w:szCs w:val="24"/>
          <w:lang w:eastAsia="en-US"/>
        </w:rPr>
        <w:t>Map</w:t>
      </w:r>
      <w:r w:rsidRPr="00E576E5">
        <w:rPr>
          <w:rFonts w:ascii="Consolas" w:eastAsia="Calibri" w:hAnsi="Consolas"/>
          <w:szCs w:val="24"/>
          <w:lang w:eastAsia="en-US"/>
        </w:rPr>
        <w:t>&lt;</w:t>
      </w:r>
      <w:r w:rsidRPr="00E576E5">
        <w:rPr>
          <w:rFonts w:ascii="Consolas" w:eastAsia="Calibri" w:hAnsi="Consolas"/>
          <w:color w:val="0000FF"/>
          <w:szCs w:val="24"/>
          <w:lang w:eastAsia="en-US"/>
        </w:rPr>
        <w:t>int</w:t>
      </w:r>
      <w:r w:rsidRPr="00E576E5">
        <w:rPr>
          <w:rFonts w:ascii="Consolas" w:eastAsia="Calibri" w:hAnsi="Consolas"/>
          <w:szCs w:val="24"/>
          <w:lang w:eastAsia="en-US"/>
        </w:rPr>
        <w:t xml:space="preserve">, </w:t>
      </w:r>
      <w:r w:rsidRPr="00E576E5">
        <w:rPr>
          <w:rFonts w:ascii="Consolas" w:eastAsia="Calibri" w:hAnsi="Consolas"/>
          <w:color w:val="2B91AF"/>
          <w:szCs w:val="24"/>
          <w:lang w:eastAsia="en-US"/>
        </w:rPr>
        <w:t>string</w:t>
      </w:r>
      <w:r w:rsidRPr="00E576E5">
        <w:rPr>
          <w:rFonts w:ascii="Consolas" w:eastAsia="Calibri" w:hAnsi="Consolas"/>
          <w:szCs w:val="24"/>
          <w:lang w:eastAsia="en-US"/>
        </w:rPr>
        <w:t>&gt;* map_index_to_name_City</w:t>
      </w:r>
      <w:r w:rsidR="00BB1DD0" w:rsidRPr="0009588C">
        <w:rPr>
          <w:rFonts w:eastAsia="Calibri"/>
          <w:sz w:val="28"/>
          <w:lang w:eastAsia="en-US"/>
        </w:rPr>
        <w:t xml:space="preserve"> (хранения индекса и получения</w:t>
      </w:r>
      <w:r w:rsidR="001942D1">
        <w:rPr>
          <w:rFonts w:eastAsia="Calibri"/>
          <w:sz w:val="28"/>
          <w:lang w:eastAsia="en-US"/>
        </w:rPr>
        <w:t xml:space="preserve"> его названия города);</w:t>
      </w:r>
    </w:p>
    <w:p w14:paraId="25805532" w14:textId="77777777" w:rsidR="001942D1" w:rsidRDefault="00BB1DD0" w:rsidP="0009588C">
      <w:pPr>
        <w:pStyle w:val="120"/>
        <w:spacing w:line="360" w:lineRule="auto"/>
        <w:ind w:firstLine="567"/>
        <w:rPr>
          <w:sz w:val="28"/>
        </w:rPr>
      </w:pPr>
      <w:r w:rsidRPr="0009588C">
        <w:rPr>
          <w:rFonts w:eastAsia="Calibri"/>
          <w:sz w:val="28"/>
          <w:lang w:eastAsia="en-US"/>
        </w:rPr>
        <w:t xml:space="preserve"> </w:t>
      </w:r>
      <w:r w:rsidR="00493678" w:rsidRPr="00E576E5">
        <w:rPr>
          <w:rFonts w:ascii="Consolas" w:eastAsia="Calibri" w:hAnsi="Consolas"/>
          <w:szCs w:val="24"/>
          <w:lang w:val="en-US" w:eastAsia="en-US"/>
        </w:rPr>
        <w:t>const</w:t>
      </w:r>
      <w:r w:rsidR="00493678" w:rsidRPr="00E576E5">
        <w:rPr>
          <w:rFonts w:ascii="Consolas" w:eastAsia="Calibri" w:hAnsi="Consolas"/>
          <w:szCs w:val="24"/>
          <w:lang w:eastAsia="en-US"/>
        </w:rPr>
        <w:t xml:space="preserve"> </w:t>
      </w:r>
      <w:r w:rsidR="00493678" w:rsidRPr="00E576E5">
        <w:rPr>
          <w:rFonts w:ascii="Consolas" w:eastAsia="Calibri" w:hAnsi="Consolas"/>
          <w:szCs w:val="24"/>
          <w:lang w:val="en-US" w:eastAsia="en-US"/>
        </w:rPr>
        <w:t>int</w:t>
      </w:r>
      <w:r w:rsidR="00493678" w:rsidRPr="00E576E5">
        <w:rPr>
          <w:rFonts w:ascii="Consolas" w:eastAsia="Calibri" w:hAnsi="Consolas"/>
          <w:szCs w:val="24"/>
          <w:lang w:eastAsia="en-US"/>
        </w:rPr>
        <w:t xml:space="preserve"> </w:t>
      </w:r>
      <w:r w:rsidR="00493678" w:rsidRPr="00E576E5">
        <w:rPr>
          <w:rFonts w:ascii="Consolas" w:eastAsia="Calibri" w:hAnsi="Consolas"/>
          <w:szCs w:val="24"/>
          <w:lang w:val="en-US" w:eastAsia="en-US"/>
        </w:rPr>
        <w:t>INF</w:t>
      </w:r>
      <w:r w:rsidR="00DA4CB1" w:rsidRPr="0009588C">
        <w:rPr>
          <w:rFonts w:eastAsia="Calibri"/>
          <w:sz w:val="28"/>
          <w:lang w:eastAsia="en-US"/>
        </w:rPr>
        <w:t xml:space="preserve"> </w:t>
      </w:r>
      <w:r w:rsidR="00493678" w:rsidRPr="0009588C">
        <w:rPr>
          <w:rFonts w:eastAsia="Calibri"/>
          <w:sz w:val="28"/>
          <w:lang w:eastAsia="en-US"/>
        </w:rPr>
        <w:t>(максимальное зна</w:t>
      </w:r>
      <w:r w:rsidRPr="0009588C">
        <w:rPr>
          <w:rFonts w:eastAsia="Calibri"/>
          <w:sz w:val="28"/>
          <w:lang w:eastAsia="en-US"/>
        </w:rPr>
        <w:t>чение, которо</w:t>
      </w:r>
      <w:r w:rsidR="00DA4CB1" w:rsidRPr="0009588C">
        <w:rPr>
          <w:rFonts w:eastAsia="Calibri"/>
          <w:sz w:val="28"/>
          <w:lang w:eastAsia="en-US"/>
        </w:rPr>
        <w:t>го</w:t>
      </w:r>
      <w:r w:rsidRPr="0009588C">
        <w:rPr>
          <w:rFonts w:eastAsia="Calibri"/>
          <w:sz w:val="28"/>
          <w:lang w:eastAsia="en-US"/>
        </w:rPr>
        <w:t xml:space="preserve"> невозможно достигну</w:t>
      </w:r>
      <w:r w:rsidR="00493678" w:rsidRPr="0009588C">
        <w:rPr>
          <w:rFonts w:eastAsia="Calibri"/>
          <w:sz w:val="28"/>
          <w:lang w:eastAsia="en-US"/>
        </w:rPr>
        <w:t xml:space="preserve">ть </w:t>
      </w:r>
      <w:r w:rsidR="00DA4CB1" w:rsidRPr="0009588C">
        <w:rPr>
          <w:rFonts w:eastAsia="Calibri"/>
          <w:sz w:val="28"/>
          <w:lang w:eastAsia="en-US"/>
        </w:rPr>
        <w:t>(</w:t>
      </w:r>
      <w:r w:rsidR="00493678" w:rsidRPr="0009588C">
        <w:rPr>
          <w:rFonts w:eastAsia="Calibri"/>
          <w:sz w:val="28"/>
          <w:lang w:eastAsia="en-US"/>
        </w:rPr>
        <w:t>необходимо для реализации</w:t>
      </w:r>
      <w:r w:rsidR="00DA4CB1" w:rsidRPr="0009588C">
        <w:rPr>
          <w:rFonts w:eastAsia="Calibri"/>
          <w:sz w:val="28"/>
          <w:lang w:eastAsia="en-US"/>
        </w:rPr>
        <w:t>)</w:t>
      </w:r>
      <w:r w:rsidR="00493678" w:rsidRPr="0009588C">
        <w:rPr>
          <w:rFonts w:eastAsia="Calibri"/>
          <w:sz w:val="28"/>
          <w:lang w:eastAsia="en-US"/>
        </w:rPr>
        <w:t>)</w:t>
      </w:r>
      <w:r w:rsidR="003608E9" w:rsidRPr="0009588C">
        <w:rPr>
          <w:sz w:val="28"/>
        </w:rPr>
        <w:t>.</w:t>
      </w:r>
      <w:r w:rsidR="004F182F" w:rsidRPr="0009588C">
        <w:rPr>
          <w:sz w:val="28"/>
        </w:rPr>
        <w:t xml:space="preserve"> </w:t>
      </w:r>
    </w:p>
    <w:p w14:paraId="77CF3C99" w14:textId="6E434378" w:rsidR="004F182F" w:rsidRPr="0009588C" w:rsidRDefault="004F182F" w:rsidP="0009588C">
      <w:pPr>
        <w:pStyle w:val="120"/>
        <w:spacing w:line="360" w:lineRule="auto"/>
        <w:ind w:firstLine="567"/>
        <w:rPr>
          <w:rFonts w:eastAsia="Calibri"/>
          <w:sz w:val="28"/>
          <w:lang w:eastAsia="en-US"/>
        </w:rPr>
      </w:pPr>
      <w:r w:rsidRPr="0009588C">
        <w:rPr>
          <w:sz w:val="28"/>
        </w:rPr>
        <w:t>Класс содержит следу</w:t>
      </w:r>
      <w:r w:rsidR="007B1FFD" w:rsidRPr="0009588C">
        <w:rPr>
          <w:sz w:val="28"/>
        </w:rPr>
        <w:t>ю</w:t>
      </w:r>
      <w:r w:rsidRPr="0009588C">
        <w:rPr>
          <w:sz w:val="28"/>
        </w:rPr>
        <w:t>щие методы:</w:t>
      </w:r>
    </w:p>
    <w:p w14:paraId="6D73AE5A" w14:textId="23AAAE80" w:rsidR="004F182F" w:rsidRPr="0009588C" w:rsidRDefault="004F182F" w:rsidP="0009588C">
      <w:pPr>
        <w:pStyle w:val="120"/>
        <w:numPr>
          <w:ilvl w:val="0"/>
          <w:numId w:val="33"/>
        </w:numPr>
        <w:spacing w:line="360" w:lineRule="auto"/>
        <w:rPr>
          <w:sz w:val="28"/>
        </w:rPr>
      </w:pPr>
      <w:r w:rsidRPr="00BE4F4E">
        <w:rPr>
          <w:i/>
          <w:sz w:val="28"/>
        </w:rPr>
        <w:t>Конст</w:t>
      </w:r>
      <w:r w:rsidR="00DA4CB1" w:rsidRPr="00BE4F4E">
        <w:rPr>
          <w:i/>
          <w:sz w:val="28"/>
        </w:rPr>
        <w:t>руктор</w:t>
      </w:r>
      <w:r w:rsidR="00DA4CB1" w:rsidRPr="0009588C">
        <w:rPr>
          <w:sz w:val="28"/>
        </w:rPr>
        <w:t xml:space="preserve"> –</w:t>
      </w:r>
      <w:r w:rsidR="0073525C" w:rsidRPr="0009588C">
        <w:rPr>
          <w:sz w:val="28"/>
        </w:rPr>
        <w:t xml:space="preserve"> </w:t>
      </w:r>
      <w:r w:rsidR="00DA4CB1" w:rsidRPr="0009588C">
        <w:rPr>
          <w:sz w:val="28"/>
        </w:rPr>
        <w:t>получает на вход список строк, обрабатывает их и в результате выдает матрицу</w:t>
      </w:r>
      <w:r w:rsidR="00497EDD" w:rsidRPr="0009588C">
        <w:rPr>
          <w:sz w:val="28"/>
        </w:rPr>
        <w:t xml:space="preserve"> смежности</w:t>
      </w:r>
      <w:r w:rsidR="00DA4CB1" w:rsidRPr="0009588C">
        <w:rPr>
          <w:sz w:val="28"/>
        </w:rPr>
        <w:t>,</w:t>
      </w:r>
      <w:r w:rsidR="00497EDD" w:rsidRPr="0009588C">
        <w:rPr>
          <w:sz w:val="28"/>
        </w:rPr>
        <w:t xml:space="preserve"> где по горизонтали начальный пункт, по вертикали – конечный, и на пересечении строк – цена перелёта из одного пункта в другой.</w:t>
      </w:r>
    </w:p>
    <w:p w14:paraId="649C73A3" w14:textId="04E75797" w:rsidR="008B7D2D" w:rsidRPr="0009588C" w:rsidRDefault="004F182F" w:rsidP="0009588C">
      <w:pPr>
        <w:pStyle w:val="120"/>
        <w:numPr>
          <w:ilvl w:val="0"/>
          <w:numId w:val="33"/>
        </w:numPr>
        <w:spacing w:line="360" w:lineRule="auto"/>
        <w:rPr>
          <w:sz w:val="28"/>
        </w:rPr>
      </w:pPr>
      <w:r w:rsidRPr="00BE4F4E">
        <w:rPr>
          <w:i/>
          <w:sz w:val="28"/>
        </w:rPr>
        <w:t>Деструкт</w:t>
      </w:r>
      <w:r w:rsidR="003376F8" w:rsidRPr="00BE4F4E">
        <w:rPr>
          <w:i/>
          <w:sz w:val="28"/>
        </w:rPr>
        <w:t>ор</w:t>
      </w:r>
      <w:r w:rsidR="003376F8" w:rsidRPr="0009588C">
        <w:rPr>
          <w:sz w:val="28"/>
        </w:rPr>
        <w:t xml:space="preserve"> </w:t>
      </w:r>
      <w:r w:rsidR="00DA4CB1" w:rsidRPr="0009588C">
        <w:rPr>
          <w:sz w:val="28"/>
        </w:rPr>
        <w:t>–</w:t>
      </w:r>
      <w:r w:rsidR="003376F8" w:rsidRPr="0009588C">
        <w:rPr>
          <w:sz w:val="28"/>
        </w:rPr>
        <w:t xml:space="preserve"> вызывает метод </w:t>
      </w:r>
      <w:r w:rsidR="003376F8" w:rsidRPr="0009588C">
        <w:rPr>
          <w:sz w:val="28"/>
          <w:lang w:val="en-US"/>
        </w:rPr>
        <w:t>clear</w:t>
      </w:r>
      <w:r w:rsidR="00DA4CB1" w:rsidRPr="0009588C">
        <w:rPr>
          <w:sz w:val="28"/>
        </w:rPr>
        <w:t xml:space="preserve"> </w:t>
      </w:r>
      <w:r w:rsidR="00900EE8" w:rsidRPr="0009588C">
        <w:rPr>
          <w:sz w:val="28"/>
        </w:rPr>
        <w:t>(на основе обычного удаления двоичного дерева)</w:t>
      </w:r>
      <w:r w:rsidRPr="0009588C">
        <w:rPr>
          <w:sz w:val="28"/>
        </w:rPr>
        <w:t>.</w:t>
      </w:r>
    </w:p>
    <w:p w14:paraId="4F8DA3EA" w14:textId="3534452B" w:rsidR="00241803" w:rsidRPr="0009588C" w:rsidRDefault="00241803" w:rsidP="0009588C">
      <w:pPr>
        <w:pStyle w:val="120"/>
        <w:numPr>
          <w:ilvl w:val="0"/>
          <w:numId w:val="33"/>
        </w:numPr>
        <w:spacing w:line="360" w:lineRule="auto"/>
        <w:rPr>
          <w:sz w:val="28"/>
          <w:lang w:val="en-US"/>
        </w:rPr>
      </w:pPr>
      <w:r w:rsidRPr="00E576E5">
        <w:rPr>
          <w:rFonts w:ascii="Consolas" w:eastAsia="Calibri" w:hAnsi="Consolas"/>
          <w:color w:val="0000FF"/>
          <w:szCs w:val="24"/>
          <w:lang w:val="en-US" w:eastAsia="en-US"/>
        </w:rPr>
        <w:t>void</w:t>
      </w:r>
      <w:r w:rsidRPr="00E576E5">
        <w:rPr>
          <w:rFonts w:ascii="Consolas" w:eastAsia="Calibri" w:hAnsi="Consolas"/>
          <w:szCs w:val="24"/>
          <w:lang w:val="en-US" w:eastAsia="en-US"/>
        </w:rPr>
        <w:t xml:space="preserve"> print_path</w:t>
      </w:r>
      <w:r w:rsidR="00497EDD" w:rsidRPr="00E576E5">
        <w:rPr>
          <w:rFonts w:ascii="Consolas" w:eastAsia="Calibri" w:hAnsi="Consolas"/>
          <w:szCs w:val="24"/>
          <w:lang w:val="en-US" w:eastAsia="en-US"/>
        </w:rPr>
        <w:t xml:space="preserve"> </w:t>
      </w:r>
      <w:r w:rsidRPr="00E576E5">
        <w:rPr>
          <w:rFonts w:ascii="Consolas" w:eastAsia="Calibri" w:hAnsi="Consolas"/>
          <w:szCs w:val="24"/>
          <w:lang w:val="en-US" w:eastAsia="en-US"/>
        </w:rPr>
        <w:t>(</w:t>
      </w:r>
      <w:r w:rsidRPr="00E576E5">
        <w:rPr>
          <w:rFonts w:ascii="Consolas" w:eastAsia="Calibri" w:hAnsi="Consolas"/>
          <w:color w:val="0000FF"/>
          <w:szCs w:val="24"/>
          <w:lang w:val="en-US" w:eastAsia="en-US"/>
        </w:rPr>
        <w:t>int</w:t>
      </w:r>
      <w:r w:rsidRPr="00E576E5">
        <w:rPr>
          <w:rFonts w:ascii="Consolas" w:eastAsia="Calibri" w:hAnsi="Consolas"/>
          <w:szCs w:val="24"/>
          <w:lang w:val="en-US" w:eastAsia="en-US"/>
        </w:rPr>
        <w:t xml:space="preserve"> </w:t>
      </w:r>
      <w:r w:rsidRPr="00E576E5">
        <w:rPr>
          <w:rFonts w:ascii="Consolas" w:eastAsia="Calibri" w:hAnsi="Consolas"/>
          <w:color w:val="808080"/>
          <w:szCs w:val="24"/>
          <w:lang w:val="en-US" w:eastAsia="en-US"/>
        </w:rPr>
        <w:t>i</w:t>
      </w:r>
      <w:r w:rsidRPr="00E576E5">
        <w:rPr>
          <w:rFonts w:ascii="Consolas" w:eastAsia="Calibri" w:hAnsi="Consolas"/>
          <w:szCs w:val="24"/>
          <w:lang w:val="en-US" w:eastAsia="en-US"/>
        </w:rPr>
        <w:t xml:space="preserve">, </w:t>
      </w:r>
      <w:r w:rsidRPr="00E576E5">
        <w:rPr>
          <w:rFonts w:ascii="Consolas" w:eastAsia="Calibri" w:hAnsi="Consolas"/>
          <w:color w:val="0000FF"/>
          <w:szCs w:val="24"/>
          <w:lang w:val="en-US" w:eastAsia="en-US"/>
        </w:rPr>
        <w:t>int</w:t>
      </w:r>
      <w:r w:rsidRPr="00E576E5">
        <w:rPr>
          <w:rFonts w:ascii="Consolas" w:eastAsia="Calibri" w:hAnsi="Consolas"/>
          <w:szCs w:val="24"/>
          <w:lang w:val="en-US" w:eastAsia="en-US"/>
        </w:rPr>
        <w:t xml:space="preserve"> </w:t>
      </w:r>
      <w:r w:rsidRPr="00E576E5">
        <w:rPr>
          <w:rFonts w:ascii="Consolas" w:eastAsia="Calibri" w:hAnsi="Consolas"/>
          <w:color w:val="808080"/>
          <w:szCs w:val="24"/>
          <w:lang w:val="en-US" w:eastAsia="en-US"/>
        </w:rPr>
        <w:t>j</w:t>
      </w:r>
      <w:r w:rsidRPr="00E576E5">
        <w:rPr>
          <w:rFonts w:ascii="Consolas" w:eastAsia="Calibri" w:hAnsi="Consolas"/>
          <w:szCs w:val="24"/>
          <w:lang w:val="en-US" w:eastAsia="en-US"/>
        </w:rPr>
        <w:t xml:space="preserve">, </w:t>
      </w:r>
      <w:r w:rsidRPr="00E576E5">
        <w:rPr>
          <w:rFonts w:ascii="Consolas" w:eastAsia="Calibri" w:hAnsi="Consolas"/>
          <w:color w:val="0000FF"/>
          <w:szCs w:val="24"/>
          <w:lang w:val="en-US" w:eastAsia="en-US"/>
        </w:rPr>
        <w:t>int</w:t>
      </w:r>
      <w:r w:rsidRPr="00E576E5">
        <w:rPr>
          <w:rFonts w:ascii="Consolas" w:eastAsia="Calibri" w:hAnsi="Consolas"/>
          <w:szCs w:val="24"/>
          <w:lang w:val="en-US" w:eastAsia="en-US"/>
        </w:rPr>
        <w:t xml:space="preserve">** </w:t>
      </w:r>
      <w:r w:rsidRPr="00E576E5">
        <w:rPr>
          <w:rFonts w:ascii="Consolas" w:eastAsia="Calibri" w:hAnsi="Consolas"/>
          <w:color w:val="808080"/>
          <w:szCs w:val="24"/>
          <w:lang w:val="en-US" w:eastAsia="en-US"/>
        </w:rPr>
        <w:t>p</w:t>
      </w:r>
      <w:r w:rsidRPr="00E576E5">
        <w:rPr>
          <w:rFonts w:ascii="Consolas" w:eastAsia="Calibri" w:hAnsi="Consolas"/>
          <w:szCs w:val="24"/>
          <w:lang w:val="en-US" w:eastAsia="en-US"/>
        </w:rPr>
        <w:t xml:space="preserve">, </w:t>
      </w:r>
      <w:r w:rsidRPr="00E576E5">
        <w:rPr>
          <w:rFonts w:ascii="Consolas" w:eastAsia="Calibri" w:hAnsi="Consolas"/>
          <w:color w:val="2B91AF"/>
          <w:szCs w:val="24"/>
          <w:lang w:val="en-US" w:eastAsia="en-US"/>
        </w:rPr>
        <w:t>Map</w:t>
      </w:r>
      <w:r w:rsidRPr="00E576E5">
        <w:rPr>
          <w:rFonts w:ascii="Consolas" w:eastAsia="Calibri" w:hAnsi="Consolas"/>
          <w:szCs w:val="24"/>
          <w:lang w:val="en-US" w:eastAsia="en-US"/>
        </w:rPr>
        <w:t>&lt;</w:t>
      </w:r>
      <w:r w:rsidRPr="00E576E5">
        <w:rPr>
          <w:rFonts w:ascii="Consolas" w:eastAsia="Calibri" w:hAnsi="Consolas"/>
          <w:color w:val="0000FF"/>
          <w:szCs w:val="24"/>
          <w:lang w:val="en-US" w:eastAsia="en-US"/>
        </w:rPr>
        <w:t>int</w:t>
      </w:r>
      <w:r w:rsidRPr="00E576E5">
        <w:rPr>
          <w:rFonts w:ascii="Consolas" w:eastAsia="Calibri" w:hAnsi="Consolas"/>
          <w:szCs w:val="24"/>
          <w:lang w:val="en-US" w:eastAsia="en-US"/>
        </w:rPr>
        <w:t xml:space="preserve">, </w:t>
      </w:r>
      <w:r w:rsidRPr="00E576E5">
        <w:rPr>
          <w:rFonts w:ascii="Consolas" w:eastAsia="Calibri" w:hAnsi="Consolas"/>
          <w:color w:val="2B91AF"/>
          <w:szCs w:val="24"/>
          <w:lang w:val="en-US" w:eastAsia="en-US"/>
        </w:rPr>
        <w:t>string</w:t>
      </w:r>
      <w:r w:rsidRPr="00E576E5">
        <w:rPr>
          <w:rFonts w:ascii="Consolas" w:eastAsia="Calibri" w:hAnsi="Consolas"/>
          <w:szCs w:val="24"/>
          <w:lang w:val="en-US" w:eastAsia="en-US"/>
        </w:rPr>
        <w:t xml:space="preserve">&gt;* </w:t>
      </w:r>
      <w:r w:rsidRPr="00E576E5">
        <w:rPr>
          <w:rFonts w:ascii="Consolas" w:eastAsia="Calibri" w:hAnsi="Consolas"/>
          <w:color w:val="808080"/>
          <w:szCs w:val="24"/>
          <w:lang w:val="en-US" w:eastAsia="en-US"/>
        </w:rPr>
        <w:t>map_index_to_name_City</w:t>
      </w:r>
      <w:r w:rsidRPr="00E576E5">
        <w:rPr>
          <w:rFonts w:ascii="Consolas" w:eastAsia="Calibri" w:hAnsi="Consolas"/>
          <w:szCs w:val="24"/>
          <w:lang w:val="en-US" w:eastAsia="en-US"/>
        </w:rPr>
        <w:t>,</w:t>
      </w:r>
      <w:r w:rsidR="00497EDD" w:rsidRPr="00E576E5">
        <w:rPr>
          <w:rFonts w:ascii="Consolas" w:eastAsia="Calibri" w:hAnsi="Consolas"/>
          <w:szCs w:val="24"/>
          <w:lang w:val="en-US" w:eastAsia="en-US"/>
        </w:rPr>
        <w:t xml:space="preserve"> </w:t>
      </w:r>
      <w:r w:rsidRPr="00E576E5">
        <w:rPr>
          <w:rFonts w:ascii="Consolas" w:eastAsia="Calibri" w:hAnsi="Consolas"/>
          <w:color w:val="2B91AF"/>
          <w:szCs w:val="24"/>
          <w:lang w:val="en-US" w:eastAsia="en-US"/>
        </w:rPr>
        <w:t>string</w:t>
      </w:r>
      <w:r w:rsidRPr="00E576E5">
        <w:rPr>
          <w:rFonts w:ascii="Consolas" w:eastAsia="Calibri" w:hAnsi="Consolas"/>
          <w:szCs w:val="24"/>
          <w:lang w:val="en-US" w:eastAsia="en-US"/>
        </w:rPr>
        <w:t>&amp;</w:t>
      </w:r>
      <w:r w:rsidRPr="00E576E5">
        <w:rPr>
          <w:rFonts w:ascii="Consolas" w:eastAsia="Calibri" w:hAnsi="Consolas"/>
          <w:color w:val="808080"/>
          <w:szCs w:val="24"/>
          <w:lang w:val="en-US" w:eastAsia="en-US"/>
        </w:rPr>
        <w:t>cur</w:t>
      </w:r>
      <w:r w:rsidRPr="00E576E5">
        <w:rPr>
          <w:rFonts w:ascii="Consolas" w:eastAsia="Calibri" w:hAnsi="Consolas"/>
          <w:szCs w:val="24"/>
          <w:lang w:val="en-US" w:eastAsia="en-US"/>
        </w:rPr>
        <w:t>)</w:t>
      </w:r>
      <w:r w:rsidR="00497EDD" w:rsidRPr="0009588C">
        <w:rPr>
          <w:rFonts w:eastAsia="Calibri"/>
          <w:sz w:val="28"/>
          <w:lang w:val="en-US" w:eastAsia="en-US"/>
        </w:rPr>
        <w:t xml:space="preserve"> </w:t>
      </w:r>
      <w:r w:rsidRPr="0009588C">
        <w:rPr>
          <w:rFonts w:eastAsia="Calibri"/>
          <w:sz w:val="28"/>
          <w:lang w:val="en-US" w:eastAsia="en-US"/>
        </w:rPr>
        <w:t xml:space="preserve">– </w:t>
      </w:r>
      <w:r w:rsidR="00497EDD" w:rsidRPr="0009588C">
        <w:rPr>
          <w:rFonts w:eastAsia="Calibri"/>
          <w:sz w:val="28"/>
          <w:lang w:eastAsia="en-US"/>
        </w:rPr>
        <w:t>функция</w:t>
      </w:r>
      <w:r w:rsidR="00497EDD" w:rsidRPr="0009588C">
        <w:rPr>
          <w:rFonts w:eastAsia="Calibri"/>
          <w:sz w:val="28"/>
          <w:lang w:val="en-US" w:eastAsia="en-US"/>
        </w:rPr>
        <w:t xml:space="preserve">, </w:t>
      </w:r>
      <w:r w:rsidR="00497EDD" w:rsidRPr="0009588C">
        <w:rPr>
          <w:rFonts w:eastAsia="Calibri"/>
          <w:sz w:val="28"/>
          <w:lang w:eastAsia="en-US"/>
        </w:rPr>
        <w:t>рекурсивно</w:t>
      </w:r>
      <w:r w:rsidR="00497EDD" w:rsidRPr="0009588C">
        <w:rPr>
          <w:rFonts w:eastAsia="Calibri"/>
          <w:sz w:val="28"/>
          <w:lang w:val="en-US" w:eastAsia="en-US"/>
        </w:rPr>
        <w:t xml:space="preserve"> </w:t>
      </w:r>
      <w:r w:rsidR="00497EDD" w:rsidRPr="0009588C">
        <w:rPr>
          <w:rFonts w:eastAsia="Calibri"/>
          <w:sz w:val="28"/>
          <w:lang w:eastAsia="en-US"/>
        </w:rPr>
        <w:t>записывающая</w:t>
      </w:r>
      <w:r w:rsidR="00497EDD" w:rsidRPr="0009588C">
        <w:rPr>
          <w:rFonts w:eastAsia="Calibri"/>
          <w:sz w:val="28"/>
          <w:lang w:val="en-US" w:eastAsia="en-US"/>
        </w:rPr>
        <w:t xml:space="preserve"> </w:t>
      </w:r>
      <w:r w:rsidR="00497EDD" w:rsidRPr="0009588C">
        <w:rPr>
          <w:rFonts w:eastAsia="Calibri"/>
          <w:sz w:val="28"/>
          <w:lang w:eastAsia="en-US"/>
        </w:rPr>
        <w:t>путь</w:t>
      </w:r>
      <w:r w:rsidR="00497EDD" w:rsidRPr="0009588C">
        <w:rPr>
          <w:rFonts w:eastAsia="Calibri"/>
          <w:sz w:val="28"/>
          <w:lang w:val="en-US" w:eastAsia="en-US"/>
        </w:rPr>
        <w:t xml:space="preserve"> </w:t>
      </w:r>
      <w:r w:rsidR="00497EDD" w:rsidRPr="0009588C">
        <w:rPr>
          <w:rFonts w:eastAsia="Calibri"/>
          <w:sz w:val="28"/>
          <w:lang w:eastAsia="en-US"/>
        </w:rPr>
        <w:t>в</w:t>
      </w:r>
      <w:r w:rsidR="00497EDD" w:rsidRPr="0009588C">
        <w:rPr>
          <w:rFonts w:eastAsia="Calibri"/>
          <w:sz w:val="28"/>
          <w:lang w:val="en-US" w:eastAsia="en-US"/>
        </w:rPr>
        <w:t xml:space="preserve"> строку.</w:t>
      </w:r>
      <w:r w:rsidRPr="0009588C">
        <w:rPr>
          <w:rFonts w:eastAsia="Calibri"/>
          <w:sz w:val="28"/>
          <w:lang w:val="en-US" w:eastAsia="en-US"/>
        </w:rPr>
        <w:t xml:space="preserve"> </w:t>
      </w:r>
    </w:p>
    <w:p w14:paraId="435837FA" w14:textId="519B2484" w:rsidR="0095079A" w:rsidRPr="00671DBC" w:rsidRDefault="0095079A" w:rsidP="00916C83">
      <w:pPr>
        <w:pStyle w:val="2a"/>
        <w:rPr>
          <w:lang w:val="en-US"/>
        </w:rPr>
      </w:pPr>
      <w:r>
        <w:lastRenderedPageBreak/>
        <w:t>Оценка</w:t>
      </w:r>
      <w:r w:rsidRPr="00671DBC">
        <w:rPr>
          <w:lang w:val="en-US"/>
        </w:rPr>
        <w:t xml:space="preserve"> </w:t>
      </w:r>
      <w:r>
        <w:t>временной</w:t>
      </w:r>
      <w:r w:rsidRPr="00671DBC">
        <w:rPr>
          <w:lang w:val="en-US"/>
        </w:rPr>
        <w:t xml:space="preserve"> </w:t>
      </w:r>
      <w:r>
        <w:t>сложности</w:t>
      </w:r>
      <w:r w:rsidRPr="00671DBC">
        <w:rPr>
          <w:lang w:val="en-US"/>
        </w:rPr>
        <w:t xml:space="preserve"> </w:t>
      </w:r>
      <w:r>
        <w:t>алгоритмов</w:t>
      </w:r>
    </w:p>
    <w:p w14:paraId="47D4AC80" w14:textId="7A6332D0" w:rsidR="0095079A" w:rsidRPr="00671DBC" w:rsidRDefault="0095079A" w:rsidP="0095079A">
      <w:pPr>
        <w:pStyle w:val="120"/>
        <w:rPr>
          <w:lang w:val="en-US"/>
        </w:rPr>
      </w:pPr>
    </w:p>
    <w:p w14:paraId="40798CA7" w14:textId="421B8675" w:rsidR="007B1FFD" w:rsidRPr="00E84FE9" w:rsidRDefault="003608E9" w:rsidP="00671DBC">
      <w:pPr>
        <w:pStyle w:val="120"/>
        <w:rPr>
          <w:rFonts w:ascii="Consolas" w:hAnsi="Consolas"/>
          <w:sz w:val="28"/>
          <w:lang w:val="en-US"/>
        </w:rPr>
      </w:pPr>
      <w:r w:rsidRPr="00E84FE9">
        <w:rPr>
          <w:rFonts w:ascii="Consolas" w:eastAsia="Calibri" w:hAnsi="Consolas"/>
          <w:color w:val="2B91AF"/>
          <w:szCs w:val="24"/>
          <w:lang w:val="en-US" w:eastAsia="en-US"/>
        </w:rPr>
        <w:t>string</w:t>
      </w:r>
      <w:r w:rsidRPr="00E84FE9">
        <w:rPr>
          <w:rFonts w:ascii="Consolas" w:eastAsia="Calibri" w:hAnsi="Consolas"/>
          <w:szCs w:val="24"/>
          <w:lang w:val="en-US" w:eastAsia="en-US"/>
        </w:rPr>
        <w:t xml:space="preserve"> Floid_Uorshell(</w:t>
      </w:r>
      <w:r w:rsidRPr="00E84FE9">
        <w:rPr>
          <w:rFonts w:ascii="Consolas" w:eastAsia="Calibri" w:hAnsi="Consolas"/>
          <w:color w:val="2B91AF"/>
          <w:szCs w:val="24"/>
          <w:lang w:val="en-US" w:eastAsia="en-US"/>
        </w:rPr>
        <w:t>string</w:t>
      </w:r>
      <w:r w:rsidRPr="00E84FE9">
        <w:rPr>
          <w:rFonts w:ascii="Consolas" w:eastAsia="Calibri" w:hAnsi="Consolas"/>
          <w:szCs w:val="24"/>
          <w:lang w:val="en-US" w:eastAsia="en-US"/>
        </w:rPr>
        <w:t xml:space="preserve"> </w:t>
      </w:r>
      <w:r w:rsidRPr="00E84FE9">
        <w:rPr>
          <w:rFonts w:ascii="Consolas" w:eastAsia="Calibri" w:hAnsi="Consolas"/>
          <w:color w:val="808080"/>
          <w:szCs w:val="24"/>
          <w:lang w:val="en-US" w:eastAsia="en-US"/>
        </w:rPr>
        <w:t>start_City</w:t>
      </w:r>
      <w:r w:rsidRPr="00E84FE9">
        <w:rPr>
          <w:rFonts w:ascii="Consolas" w:eastAsia="Calibri" w:hAnsi="Consolas"/>
          <w:szCs w:val="24"/>
          <w:lang w:val="en-US" w:eastAsia="en-US"/>
        </w:rPr>
        <w:t>,</w:t>
      </w:r>
      <w:r w:rsidR="00497EDD" w:rsidRPr="00E84FE9">
        <w:rPr>
          <w:rFonts w:ascii="Consolas" w:eastAsia="Calibri" w:hAnsi="Consolas"/>
          <w:szCs w:val="24"/>
          <w:lang w:val="en-US" w:eastAsia="en-US"/>
        </w:rPr>
        <w:t xml:space="preserve"> </w:t>
      </w:r>
      <w:r w:rsidRPr="00E84FE9">
        <w:rPr>
          <w:rFonts w:ascii="Consolas" w:eastAsia="Calibri" w:hAnsi="Consolas"/>
          <w:color w:val="2B91AF"/>
          <w:szCs w:val="24"/>
          <w:lang w:val="en-US" w:eastAsia="en-US"/>
        </w:rPr>
        <w:t>string</w:t>
      </w:r>
      <w:r w:rsidRPr="00E84FE9">
        <w:rPr>
          <w:rFonts w:ascii="Consolas" w:eastAsia="Calibri" w:hAnsi="Consolas"/>
          <w:szCs w:val="24"/>
          <w:lang w:val="en-US" w:eastAsia="en-US"/>
        </w:rPr>
        <w:t xml:space="preserve"> </w:t>
      </w:r>
      <w:r w:rsidRPr="00E84FE9">
        <w:rPr>
          <w:rFonts w:ascii="Consolas" w:eastAsia="Calibri" w:hAnsi="Consolas"/>
          <w:color w:val="808080"/>
          <w:szCs w:val="24"/>
          <w:lang w:val="en-US" w:eastAsia="en-US"/>
        </w:rPr>
        <w:t>end_City</w:t>
      </w:r>
      <w:r w:rsidRPr="00E84FE9">
        <w:rPr>
          <w:rFonts w:ascii="Consolas" w:eastAsia="Calibri" w:hAnsi="Consolas"/>
          <w:szCs w:val="24"/>
          <w:lang w:val="en-US" w:eastAsia="en-US"/>
        </w:rPr>
        <w:t>)</w:t>
      </w:r>
      <w:r w:rsidR="007B1FFD" w:rsidRPr="00E84FE9">
        <w:rPr>
          <w:rFonts w:ascii="Consolas" w:hAnsi="Consolas"/>
          <w:iCs/>
          <w:sz w:val="28"/>
          <w:lang w:val="en-US"/>
        </w:rPr>
        <w:t xml:space="preserve"> </w:t>
      </w:r>
      <w:r w:rsidR="007B1FFD" w:rsidRPr="00E84FE9">
        <w:rPr>
          <w:rFonts w:ascii="Consolas" w:hAnsi="Consolas"/>
          <w:sz w:val="28"/>
          <w:lang w:val="en-US"/>
        </w:rPr>
        <w:t xml:space="preserve">– </w:t>
      </w:r>
      <w:r w:rsidRPr="00E84FE9">
        <w:rPr>
          <w:sz w:val="28"/>
          <w:lang w:val="en-US"/>
        </w:rPr>
        <w:t>O(N^3</w:t>
      </w:r>
      <w:r w:rsidR="007B1FFD" w:rsidRPr="00E84FE9">
        <w:rPr>
          <w:sz w:val="28"/>
          <w:lang w:val="en-US"/>
        </w:rPr>
        <w:t>)</w:t>
      </w:r>
    </w:p>
    <w:p w14:paraId="1215AE80" w14:textId="06ED9F4C" w:rsidR="007B1FFD" w:rsidRPr="0009588C" w:rsidRDefault="004F3A58" w:rsidP="00671DBC">
      <w:pPr>
        <w:pStyle w:val="120"/>
        <w:rPr>
          <w:sz w:val="28"/>
          <w:lang w:val="en-US"/>
        </w:rPr>
      </w:pPr>
      <w:r w:rsidRPr="00E84FE9">
        <w:rPr>
          <w:rFonts w:ascii="Consolas" w:eastAsia="Calibri" w:hAnsi="Consolas"/>
          <w:szCs w:val="24"/>
          <w:lang w:val="en-US" w:eastAsia="en-US"/>
        </w:rPr>
        <w:t>get_list_symbol()</w:t>
      </w:r>
      <w:r w:rsidR="007B1FFD" w:rsidRPr="0009588C">
        <w:rPr>
          <w:sz w:val="28"/>
          <w:lang w:val="en-US"/>
        </w:rPr>
        <w:t xml:space="preserve"> – O(1)</w:t>
      </w:r>
    </w:p>
    <w:p w14:paraId="6504E8EB" w14:textId="3DAAEE64" w:rsidR="00B0453D" w:rsidRPr="0009588C" w:rsidRDefault="00B0453D" w:rsidP="00671DBC">
      <w:pPr>
        <w:pStyle w:val="120"/>
        <w:rPr>
          <w:sz w:val="28"/>
          <w:lang w:val="en-US"/>
        </w:rPr>
      </w:pPr>
      <w:r w:rsidRPr="00E84FE9">
        <w:rPr>
          <w:rFonts w:ascii="Consolas" w:eastAsia="Calibri" w:hAnsi="Consolas"/>
          <w:szCs w:val="24"/>
          <w:lang w:val="en-US" w:eastAsia="en-US"/>
        </w:rPr>
        <w:t>print_path</w:t>
      </w:r>
      <w:r w:rsidR="00497EDD" w:rsidRPr="00E84FE9">
        <w:rPr>
          <w:rFonts w:ascii="Consolas" w:eastAsia="Calibri" w:hAnsi="Consolas"/>
          <w:szCs w:val="24"/>
          <w:lang w:val="en-US" w:eastAsia="en-US"/>
        </w:rPr>
        <w:t xml:space="preserve"> </w:t>
      </w:r>
      <w:r w:rsidRPr="00E84FE9">
        <w:rPr>
          <w:rFonts w:ascii="Consolas" w:eastAsia="Calibri" w:hAnsi="Consolas"/>
          <w:szCs w:val="24"/>
          <w:lang w:val="en-US" w:eastAsia="en-US"/>
        </w:rPr>
        <w:t>(</w:t>
      </w:r>
      <w:r w:rsidRPr="00E84FE9">
        <w:rPr>
          <w:rFonts w:ascii="Consolas" w:eastAsia="Calibri" w:hAnsi="Consolas"/>
          <w:color w:val="0000FF"/>
          <w:szCs w:val="24"/>
          <w:lang w:val="en-US" w:eastAsia="en-US"/>
        </w:rPr>
        <w:t>int</w:t>
      </w:r>
      <w:r w:rsidRPr="00E84FE9">
        <w:rPr>
          <w:rFonts w:ascii="Consolas" w:eastAsia="Calibri" w:hAnsi="Consolas"/>
          <w:szCs w:val="24"/>
          <w:lang w:val="en-US" w:eastAsia="en-US"/>
        </w:rPr>
        <w:t xml:space="preserve"> </w:t>
      </w:r>
      <w:r w:rsidRPr="00E84FE9">
        <w:rPr>
          <w:rFonts w:ascii="Consolas" w:eastAsia="Calibri" w:hAnsi="Consolas"/>
          <w:color w:val="808080"/>
          <w:szCs w:val="24"/>
          <w:lang w:val="en-US" w:eastAsia="en-US"/>
        </w:rPr>
        <w:t>i</w:t>
      </w:r>
      <w:r w:rsidRPr="00E84FE9">
        <w:rPr>
          <w:rFonts w:ascii="Consolas" w:eastAsia="Calibri" w:hAnsi="Consolas"/>
          <w:szCs w:val="24"/>
          <w:lang w:val="en-US" w:eastAsia="en-US"/>
        </w:rPr>
        <w:t xml:space="preserve">, </w:t>
      </w:r>
      <w:r w:rsidRPr="00E84FE9">
        <w:rPr>
          <w:rFonts w:ascii="Consolas" w:eastAsia="Calibri" w:hAnsi="Consolas"/>
          <w:color w:val="0000FF"/>
          <w:szCs w:val="24"/>
          <w:lang w:val="en-US" w:eastAsia="en-US"/>
        </w:rPr>
        <w:t>int</w:t>
      </w:r>
      <w:r w:rsidRPr="00E84FE9">
        <w:rPr>
          <w:rFonts w:ascii="Consolas" w:eastAsia="Calibri" w:hAnsi="Consolas"/>
          <w:szCs w:val="24"/>
          <w:lang w:val="en-US" w:eastAsia="en-US"/>
        </w:rPr>
        <w:t xml:space="preserve"> </w:t>
      </w:r>
      <w:r w:rsidRPr="00E84FE9">
        <w:rPr>
          <w:rFonts w:ascii="Consolas" w:eastAsia="Calibri" w:hAnsi="Consolas"/>
          <w:color w:val="808080"/>
          <w:szCs w:val="24"/>
          <w:lang w:val="en-US" w:eastAsia="en-US"/>
        </w:rPr>
        <w:t>j</w:t>
      </w:r>
      <w:r w:rsidRPr="00E84FE9">
        <w:rPr>
          <w:rFonts w:ascii="Consolas" w:eastAsia="Calibri" w:hAnsi="Consolas"/>
          <w:szCs w:val="24"/>
          <w:lang w:val="en-US" w:eastAsia="en-US"/>
        </w:rPr>
        <w:t xml:space="preserve">, </w:t>
      </w:r>
      <w:r w:rsidRPr="00E84FE9">
        <w:rPr>
          <w:rFonts w:ascii="Consolas" w:eastAsia="Calibri" w:hAnsi="Consolas"/>
          <w:color w:val="0000FF"/>
          <w:szCs w:val="24"/>
          <w:lang w:val="en-US" w:eastAsia="en-US"/>
        </w:rPr>
        <w:t>int</w:t>
      </w:r>
      <w:r w:rsidRPr="00E84FE9">
        <w:rPr>
          <w:rFonts w:ascii="Consolas" w:eastAsia="Calibri" w:hAnsi="Consolas"/>
          <w:szCs w:val="24"/>
          <w:lang w:val="en-US" w:eastAsia="en-US"/>
        </w:rPr>
        <w:t xml:space="preserve">** </w:t>
      </w:r>
      <w:r w:rsidRPr="00E84FE9">
        <w:rPr>
          <w:rFonts w:ascii="Consolas" w:eastAsia="Calibri" w:hAnsi="Consolas"/>
          <w:color w:val="808080"/>
          <w:szCs w:val="24"/>
          <w:lang w:val="en-US" w:eastAsia="en-US"/>
        </w:rPr>
        <w:t>p</w:t>
      </w:r>
      <w:r w:rsidRPr="00E84FE9">
        <w:rPr>
          <w:rFonts w:ascii="Consolas" w:eastAsia="Calibri" w:hAnsi="Consolas"/>
          <w:szCs w:val="24"/>
          <w:lang w:val="en-US" w:eastAsia="en-US"/>
        </w:rPr>
        <w:t xml:space="preserve">, </w:t>
      </w:r>
      <w:r w:rsidRPr="00E84FE9">
        <w:rPr>
          <w:rFonts w:ascii="Consolas" w:eastAsia="Calibri" w:hAnsi="Consolas"/>
          <w:color w:val="2B91AF"/>
          <w:szCs w:val="24"/>
          <w:lang w:val="en-US" w:eastAsia="en-US"/>
        </w:rPr>
        <w:t>Map</w:t>
      </w:r>
      <w:r w:rsidRPr="00E84FE9">
        <w:rPr>
          <w:rFonts w:ascii="Consolas" w:eastAsia="Calibri" w:hAnsi="Consolas"/>
          <w:szCs w:val="24"/>
          <w:lang w:val="en-US" w:eastAsia="en-US"/>
        </w:rPr>
        <w:t>&lt;</w:t>
      </w:r>
      <w:r w:rsidRPr="00E84FE9">
        <w:rPr>
          <w:rFonts w:ascii="Consolas" w:eastAsia="Calibri" w:hAnsi="Consolas"/>
          <w:color w:val="0000FF"/>
          <w:szCs w:val="24"/>
          <w:lang w:val="en-US" w:eastAsia="en-US"/>
        </w:rPr>
        <w:t>int</w:t>
      </w:r>
      <w:r w:rsidRPr="00E84FE9">
        <w:rPr>
          <w:rFonts w:ascii="Consolas" w:eastAsia="Calibri" w:hAnsi="Consolas"/>
          <w:szCs w:val="24"/>
          <w:lang w:val="en-US" w:eastAsia="en-US"/>
        </w:rPr>
        <w:t xml:space="preserve">, </w:t>
      </w:r>
      <w:r w:rsidRPr="00E84FE9">
        <w:rPr>
          <w:rFonts w:ascii="Consolas" w:eastAsia="Calibri" w:hAnsi="Consolas"/>
          <w:color w:val="2B91AF"/>
          <w:szCs w:val="24"/>
          <w:lang w:val="en-US" w:eastAsia="en-US"/>
        </w:rPr>
        <w:t>string</w:t>
      </w:r>
      <w:r w:rsidRPr="00E84FE9">
        <w:rPr>
          <w:rFonts w:ascii="Consolas" w:eastAsia="Calibri" w:hAnsi="Consolas"/>
          <w:szCs w:val="24"/>
          <w:lang w:val="en-US" w:eastAsia="en-US"/>
        </w:rPr>
        <w:t xml:space="preserve">&gt;* </w:t>
      </w:r>
      <w:r w:rsidRPr="00E84FE9">
        <w:rPr>
          <w:rFonts w:ascii="Consolas" w:eastAsia="Calibri" w:hAnsi="Consolas"/>
          <w:color w:val="808080"/>
          <w:szCs w:val="24"/>
          <w:lang w:val="en-US" w:eastAsia="en-US"/>
        </w:rPr>
        <w:t>map_index_to_name_City</w:t>
      </w:r>
      <w:r w:rsidRPr="00E84FE9">
        <w:rPr>
          <w:rFonts w:ascii="Consolas" w:eastAsia="Calibri" w:hAnsi="Consolas"/>
          <w:szCs w:val="24"/>
          <w:lang w:val="en-US" w:eastAsia="en-US"/>
        </w:rPr>
        <w:t>,</w:t>
      </w:r>
      <w:r w:rsidR="00497EDD" w:rsidRPr="00E84FE9">
        <w:rPr>
          <w:rFonts w:ascii="Consolas" w:eastAsia="Calibri" w:hAnsi="Consolas"/>
          <w:szCs w:val="24"/>
          <w:lang w:val="en-US" w:eastAsia="en-US"/>
        </w:rPr>
        <w:t xml:space="preserve"> </w:t>
      </w:r>
      <w:r w:rsidRPr="00E84FE9">
        <w:rPr>
          <w:rFonts w:ascii="Consolas" w:eastAsia="Calibri" w:hAnsi="Consolas"/>
          <w:color w:val="2B91AF"/>
          <w:szCs w:val="24"/>
          <w:lang w:val="en-US" w:eastAsia="en-US"/>
        </w:rPr>
        <w:t>string</w:t>
      </w:r>
      <w:r w:rsidRPr="00E84FE9">
        <w:rPr>
          <w:rFonts w:ascii="Consolas" w:eastAsia="Calibri" w:hAnsi="Consolas"/>
          <w:szCs w:val="24"/>
          <w:lang w:val="en-US" w:eastAsia="en-US"/>
        </w:rPr>
        <w:t>&amp;</w:t>
      </w:r>
      <w:r w:rsidRPr="00E84FE9">
        <w:rPr>
          <w:rFonts w:ascii="Consolas" w:eastAsia="Calibri" w:hAnsi="Consolas"/>
          <w:color w:val="808080"/>
          <w:szCs w:val="24"/>
          <w:lang w:val="en-US" w:eastAsia="en-US"/>
        </w:rPr>
        <w:t>cur</w:t>
      </w:r>
      <w:r w:rsidRPr="00E84FE9">
        <w:rPr>
          <w:rFonts w:eastAsia="Calibri"/>
          <w:i/>
          <w:szCs w:val="24"/>
          <w:lang w:val="en-US" w:eastAsia="en-US"/>
        </w:rPr>
        <w:t>)</w:t>
      </w:r>
      <w:r w:rsidRPr="0009588C">
        <w:rPr>
          <w:sz w:val="28"/>
          <w:lang w:val="en-US"/>
        </w:rPr>
        <w:t xml:space="preserve"> – O(</w:t>
      </w:r>
      <w:r w:rsidR="007A2273" w:rsidRPr="0009588C">
        <w:rPr>
          <w:sz w:val="28"/>
          <w:lang w:val="en-US"/>
        </w:rPr>
        <w:t>N^2</w:t>
      </w:r>
      <w:r w:rsidRPr="0009588C">
        <w:rPr>
          <w:sz w:val="28"/>
          <w:lang w:val="en-US"/>
        </w:rPr>
        <w:t>)</w:t>
      </w:r>
    </w:p>
    <w:p w14:paraId="137D3B62" w14:textId="6B0878A2" w:rsidR="001A5597" w:rsidRDefault="0095079A" w:rsidP="00916C83">
      <w:pPr>
        <w:pStyle w:val="2a"/>
      </w:pPr>
      <w:r>
        <w:t xml:space="preserve">Описание реализованных </w:t>
      </w:r>
      <w:r>
        <w:rPr>
          <w:lang w:val="en-US"/>
        </w:rPr>
        <w:t>unit</w:t>
      </w:r>
      <w:r w:rsidRPr="00A8075A">
        <w:t>-</w:t>
      </w:r>
      <w:r>
        <w:t>тестов</w:t>
      </w:r>
    </w:p>
    <w:p w14:paraId="3F08C92D" w14:textId="77777777" w:rsidR="001A5597" w:rsidRDefault="001A5597" w:rsidP="00B1609B">
      <w:pPr>
        <w:pStyle w:val="2a"/>
      </w:pPr>
    </w:p>
    <w:p w14:paraId="335F1DA4" w14:textId="77777777" w:rsidR="00B1609B" w:rsidRDefault="001A5597" w:rsidP="00497EDD">
      <w:pPr>
        <w:spacing w:line="24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Я реализовала </w:t>
      </w:r>
      <w:r w:rsidR="00B1609B" w:rsidRPr="00B1609B">
        <w:rPr>
          <w:sz w:val="28"/>
          <w:szCs w:val="28"/>
          <w:lang w:val="en-US"/>
        </w:rPr>
        <w:t>unit</w:t>
      </w:r>
      <w:r w:rsidR="00B1609B" w:rsidRPr="00B1609B">
        <w:rPr>
          <w:sz w:val="28"/>
          <w:szCs w:val="28"/>
        </w:rPr>
        <w:t>-</w:t>
      </w:r>
      <w:r w:rsidR="00F86224" w:rsidRPr="0009588C">
        <w:rPr>
          <w:sz w:val="28"/>
          <w:szCs w:val="28"/>
        </w:rPr>
        <w:t>тесты</w:t>
      </w:r>
      <w:r w:rsidR="00B1609B">
        <w:rPr>
          <w:sz w:val="28"/>
          <w:szCs w:val="28"/>
        </w:rPr>
        <w:t>, проверяющие</w:t>
      </w:r>
      <w:r w:rsidR="00F86224" w:rsidRPr="0009588C">
        <w:rPr>
          <w:sz w:val="28"/>
          <w:szCs w:val="28"/>
        </w:rPr>
        <w:t xml:space="preserve"> правильное </w:t>
      </w:r>
      <w:r w:rsidR="009921A9" w:rsidRPr="0009588C">
        <w:rPr>
          <w:sz w:val="28"/>
          <w:szCs w:val="28"/>
        </w:rPr>
        <w:t>нахождение выгодного перелёта</w:t>
      </w:r>
      <w:r w:rsidR="00096B9D" w:rsidRPr="0009588C">
        <w:rPr>
          <w:sz w:val="28"/>
          <w:szCs w:val="28"/>
        </w:rPr>
        <w:t>,</w:t>
      </w:r>
      <w:r w:rsidR="009921A9" w:rsidRPr="0009588C">
        <w:rPr>
          <w:sz w:val="28"/>
          <w:szCs w:val="28"/>
        </w:rPr>
        <w:t xml:space="preserve"> </w:t>
      </w:r>
      <w:r w:rsidR="00B1609B">
        <w:rPr>
          <w:sz w:val="28"/>
          <w:szCs w:val="28"/>
        </w:rPr>
        <w:t xml:space="preserve">а также </w:t>
      </w:r>
      <w:r w:rsidR="009921A9" w:rsidRPr="0009588C">
        <w:rPr>
          <w:sz w:val="28"/>
          <w:szCs w:val="28"/>
        </w:rPr>
        <w:t>рассмотрел</w:t>
      </w:r>
      <w:r w:rsidR="00096B9D" w:rsidRPr="0009588C">
        <w:rPr>
          <w:sz w:val="28"/>
          <w:szCs w:val="28"/>
        </w:rPr>
        <w:t>а</w:t>
      </w:r>
      <w:r w:rsidR="009921A9" w:rsidRPr="0009588C">
        <w:rPr>
          <w:sz w:val="28"/>
          <w:szCs w:val="28"/>
        </w:rPr>
        <w:t xml:space="preserve"> две ситуации</w:t>
      </w:r>
      <w:r w:rsidR="00B1609B">
        <w:rPr>
          <w:sz w:val="28"/>
          <w:szCs w:val="28"/>
        </w:rPr>
        <w:t>,</w:t>
      </w:r>
      <w:r w:rsidR="009921A9" w:rsidRPr="0009588C">
        <w:rPr>
          <w:sz w:val="28"/>
          <w:szCs w:val="28"/>
        </w:rPr>
        <w:t xml:space="preserve"> когда перелёт возможен и когда нет.</w:t>
      </w:r>
      <w:r w:rsidR="00A304BD" w:rsidRPr="0009588C">
        <w:rPr>
          <w:sz w:val="28"/>
          <w:szCs w:val="28"/>
        </w:rPr>
        <w:t xml:space="preserve"> </w:t>
      </w:r>
    </w:p>
    <w:p w14:paraId="55763C9D" w14:textId="0331173F" w:rsidR="003608E9" w:rsidRPr="0009588C" w:rsidRDefault="00B1609B" w:rsidP="00497EDD">
      <w:pPr>
        <w:spacing w:line="24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П</w:t>
      </w:r>
      <w:r w:rsidR="00096B9D" w:rsidRPr="0009588C">
        <w:rPr>
          <w:sz w:val="28"/>
          <w:szCs w:val="28"/>
        </w:rPr>
        <w:t>роверила</w:t>
      </w:r>
      <w:r>
        <w:rPr>
          <w:sz w:val="28"/>
          <w:szCs w:val="28"/>
        </w:rPr>
        <w:t xml:space="preserve"> и</w:t>
      </w:r>
      <w:r w:rsidR="00096B9D" w:rsidRPr="0009588C">
        <w:rPr>
          <w:sz w:val="28"/>
          <w:szCs w:val="28"/>
        </w:rPr>
        <w:t xml:space="preserve"> две исключительные ситуации</w:t>
      </w:r>
      <w:r>
        <w:rPr>
          <w:sz w:val="28"/>
          <w:szCs w:val="28"/>
        </w:rPr>
        <w:t>,</w:t>
      </w:r>
      <w:r w:rsidR="00096B9D" w:rsidRPr="0009588C">
        <w:rPr>
          <w:sz w:val="28"/>
          <w:szCs w:val="28"/>
        </w:rPr>
        <w:t xml:space="preserve"> когда адрес файл был введен некорректно, либо же отсутствует, </w:t>
      </w:r>
      <w:r>
        <w:rPr>
          <w:sz w:val="28"/>
          <w:szCs w:val="28"/>
        </w:rPr>
        <w:t>и,</w:t>
      </w:r>
      <w:r w:rsidR="00096B9D" w:rsidRPr="0009588C">
        <w:rPr>
          <w:sz w:val="28"/>
          <w:szCs w:val="28"/>
        </w:rPr>
        <w:t xml:space="preserve"> когда город отправления совпадает с городом прибытия.</w:t>
      </w:r>
    </w:p>
    <w:p w14:paraId="1CED96BB" w14:textId="1F06FAD4" w:rsidR="00497EDD" w:rsidRPr="0009588C" w:rsidRDefault="00497EDD">
      <w:pPr>
        <w:spacing w:line="240" w:lineRule="auto"/>
        <w:ind w:firstLine="0"/>
        <w:rPr>
          <w:b/>
          <w:bCs/>
          <w:color w:val="000000"/>
          <w:sz w:val="28"/>
          <w:szCs w:val="28"/>
        </w:rPr>
      </w:pPr>
    </w:p>
    <w:p w14:paraId="2DFF29D5" w14:textId="1B558805" w:rsidR="003608E9" w:rsidRDefault="00BC652F" w:rsidP="00916C83">
      <w:pPr>
        <w:pStyle w:val="2a"/>
      </w:pPr>
      <w:r w:rsidRPr="00916C83">
        <w:t>Пример работы программы</w:t>
      </w:r>
    </w:p>
    <w:p w14:paraId="3B4FDA05" w14:textId="77777777" w:rsidR="00916C83" w:rsidRPr="00916C83" w:rsidRDefault="00916C83" w:rsidP="00916C83">
      <w:pPr>
        <w:pStyle w:val="2a"/>
      </w:pPr>
    </w:p>
    <w:tbl>
      <w:tblPr>
        <w:tblW w:w="10773" w:type="dxa"/>
        <w:tblInd w:w="-1134" w:type="dxa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73"/>
      </w:tblGrid>
      <w:tr w:rsidR="00C0270B" w:rsidRPr="0037197E" w14:paraId="73596741" w14:textId="77777777" w:rsidTr="00446840">
        <w:tc>
          <w:tcPr>
            <w:tcW w:w="10773" w:type="dxa"/>
            <w:shd w:val="clear" w:color="auto" w:fill="auto"/>
          </w:tcPr>
          <w:p w14:paraId="4E822F32" w14:textId="608C1632" w:rsidR="00BC652F" w:rsidRPr="006639BE" w:rsidRDefault="00BC652F" w:rsidP="00446840">
            <w:pPr>
              <w:pStyle w:val="aff5"/>
              <w:rPr>
                <w:lang w:eastAsia="en-US"/>
              </w:rPr>
            </w:pPr>
            <w:r>
              <w:rPr>
                <w:lang w:eastAsia="en-US"/>
              </w:rPr>
              <w:t>Пример</w:t>
            </w:r>
            <w:r w:rsidR="006639BE">
              <w:rPr>
                <w:lang w:val="en-US" w:eastAsia="en-US"/>
              </w:rPr>
              <w:t xml:space="preserve"> </w:t>
            </w:r>
            <w:r w:rsidR="006639BE">
              <w:rPr>
                <w:lang w:eastAsia="en-US"/>
              </w:rPr>
              <w:t>работы программы</w:t>
            </w:r>
          </w:p>
        </w:tc>
      </w:tr>
      <w:tr w:rsidR="00C0270B" w:rsidRPr="002D2CF1" w14:paraId="2A32FC23" w14:textId="77777777" w:rsidTr="00446840">
        <w:tc>
          <w:tcPr>
            <w:tcW w:w="10773" w:type="dxa"/>
            <w:shd w:val="clear" w:color="auto" w:fill="auto"/>
          </w:tcPr>
          <w:p w14:paraId="51DE14E3" w14:textId="77777777" w:rsidR="006639BE" w:rsidRDefault="006639BE" w:rsidP="003608E9">
            <w:pPr>
              <w:pStyle w:val="aff5"/>
              <w:rPr>
                <w:noProof/>
              </w:rPr>
            </w:pPr>
          </w:p>
          <w:p w14:paraId="07AD34C4" w14:textId="2CC66359" w:rsidR="00460130" w:rsidRDefault="006639BE" w:rsidP="003608E9">
            <w:pPr>
              <w:pStyle w:val="aff5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F0B1CA" wp14:editId="428297BC">
                  <wp:extent cx="6553200" cy="2099733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1517" t="20475" r="28253" b="45214"/>
                          <a:stretch/>
                        </pic:blipFill>
                        <pic:spPr bwMode="auto">
                          <a:xfrm>
                            <a:off x="0" y="0"/>
                            <a:ext cx="6592929" cy="2112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F396BC0" w14:textId="77777777" w:rsidR="003608E9" w:rsidRDefault="003608E9" w:rsidP="00460130">
            <w:pPr>
              <w:pStyle w:val="aff5"/>
              <w:rPr>
                <w:noProof/>
              </w:rPr>
            </w:pPr>
          </w:p>
          <w:p w14:paraId="7BC4064F" w14:textId="17A7A053" w:rsidR="00C0270B" w:rsidRPr="00ED334A" w:rsidRDefault="00C0270B" w:rsidP="00460130">
            <w:pPr>
              <w:pStyle w:val="aff5"/>
              <w:rPr>
                <w:sz w:val="20"/>
                <w:szCs w:val="20"/>
                <w:lang w:val="en-US" w:eastAsia="en-US"/>
              </w:rPr>
            </w:pPr>
          </w:p>
        </w:tc>
      </w:tr>
    </w:tbl>
    <w:p w14:paraId="34A1969D" w14:textId="77777777" w:rsidR="00497EDD" w:rsidRDefault="00497EDD" w:rsidP="00916C83">
      <w:pPr>
        <w:pStyle w:val="2a"/>
      </w:pPr>
    </w:p>
    <w:p w14:paraId="6217A487" w14:textId="77777777" w:rsidR="00497EDD" w:rsidRDefault="00497EDD">
      <w:pPr>
        <w:spacing w:line="240" w:lineRule="auto"/>
        <w:ind w:firstLine="0"/>
        <w:rPr>
          <w:b/>
          <w:bCs/>
          <w:color w:val="000000"/>
          <w:sz w:val="28"/>
          <w:szCs w:val="26"/>
        </w:rPr>
      </w:pPr>
      <w:r>
        <w:br w:type="page"/>
      </w:r>
    </w:p>
    <w:p w14:paraId="79DADD97" w14:textId="1BA44FA0" w:rsidR="00BC652F" w:rsidRDefault="00BC652F" w:rsidP="00916C83">
      <w:pPr>
        <w:pStyle w:val="2a"/>
      </w:pPr>
      <w:r>
        <w:lastRenderedPageBreak/>
        <w:t>Листинг</w:t>
      </w:r>
      <w:bookmarkStart w:id="22" w:name="_Hlk21359940"/>
    </w:p>
    <w:p w14:paraId="098F6BD8" w14:textId="77777777" w:rsidR="00C46D66" w:rsidRPr="00AA334B" w:rsidRDefault="00C46D66" w:rsidP="00916C83">
      <w:pPr>
        <w:pStyle w:val="2a"/>
        <w:rPr>
          <w:lang w:val="en-US" w:eastAsia="en-US"/>
        </w:rPr>
      </w:pPr>
    </w:p>
    <w:tbl>
      <w:tblPr>
        <w:tblW w:w="10773" w:type="dxa"/>
        <w:tblInd w:w="-1134" w:type="dxa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541"/>
      </w:tblGrid>
      <w:tr w:rsidR="00BB1DD0" w:rsidRPr="0037197E" w14:paraId="6F969543" w14:textId="77777777" w:rsidTr="00B44DE1">
        <w:tc>
          <w:tcPr>
            <w:tcW w:w="10773" w:type="dxa"/>
            <w:shd w:val="clear" w:color="auto" w:fill="auto"/>
          </w:tcPr>
          <w:bookmarkEnd w:id="22"/>
          <w:p w14:paraId="513B6B77" w14:textId="77777777" w:rsidR="00BB1DD0" w:rsidRPr="002E3110" w:rsidRDefault="00BB1DD0" w:rsidP="00B44DE1">
            <w:pPr>
              <w:pStyle w:val="aff5"/>
              <w:rPr>
                <w:lang w:val="en-US" w:eastAsia="en-US"/>
              </w:rPr>
            </w:pPr>
            <w:r w:rsidRPr="00314F5B">
              <w:rPr>
                <w:lang w:val="en-US" w:eastAsia="en-US"/>
              </w:rPr>
              <w:t>matrix_of_adjacencies</w:t>
            </w:r>
            <w:r>
              <w:rPr>
                <w:lang w:val="en-US" w:eastAsia="en-US"/>
              </w:rPr>
              <w:t>.h</w:t>
            </w:r>
          </w:p>
        </w:tc>
      </w:tr>
      <w:tr w:rsidR="00BB1DD0" w:rsidRPr="00BC652F" w14:paraId="4A6304CD" w14:textId="77777777" w:rsidTr="00B44DE1">
        <w:tc>
          <w:tcPr>
            <w:tcW w:w="10773" w:type="dxa"/>
            <w:shd w:val="clear" w:color="auto" w:fill="auto"/>
          </w:tcPr>
          <w:p w14:paraId="7EE90DCB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>#pragma once  </w:t>
            </w:r>
          </w:p>
          <w:p w14:paraId="4DC318A9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>#include"List.h"  </w:t>
            </w:r>
          </w:p>
          <w:p w14:paraId="5095E53C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>#include"Map.h"  </w:t>
            </w:r>
          </w:p>
          <w:p w14:paraId="21880079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>#include&lt;string&gt;  </w:t>
            </w:r>
          </w:p>
          <w:p w14:paraId="7986D4FB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0911A4">
              <w:rPr>
                <w:rFonts w:ascii="Consolas" w:hAnsi="Consolas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</w:rPr>
              <w:t>class</w:t>
            </w: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> Matrix {  </w:t>
            </w:r>
          </w:p>
          <w:p w14:paraId="44A595C6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0911A4">
              <w:rPr>
                <w:rFonts w:ascii="Consolas" w:hAnsi="Consolas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</w:rPr>
              <w:t>public</w:t>
            </w: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>:  </w:t>
            </w:r>
          </w:p>
          <w:p w14:paraId="1F6F98AF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>    Matrix(List&lt;string&gt;* data) {  </w:t>
            </w:r>
          </w:p>
          <w:p w14:paraId="17413D8E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           map_City_name_to_index=</w:t>
            </w:r>
            <w:r w:rsidRPr="000911A4">
              <w:rPr>
                <w:rFonts w:ascii="Consolas" w:hAnsi="Consolas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new</w:t>
            </w: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Map&lt;string, </w:t>
            </w:r>
            <w:r w:rsidRPr="000911A4">
              <w:rPr>
                <w:rFonts w:ascii="Consolas" w:hAnsi="Consolas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int</w:t>
            </w: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&gt;();  </w:t>
            </w:r>
          </w:p>
          <w:p w14:paraId="3CE32B1B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           map_index_to_name_City=</w:t>
            </w:r>
            <w:r w:rsidRPr="000911A4">
              <w:rPr>
                <w:rFonts w:ascii="Consolas" w:hAnsi="Consolas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new</w:t>
            </w: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Map&lt;</w:t>
            </w:r>
            <w:r w:rsidRPr="000911A4">
              <w:rPr>
                <w:rFonts w:ascii="Consolas" w:hAnsi="Consolas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int</w:t>
            </w: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, string&gt;();  </w:t>
            </w:r>
          </w:p>
          <w:p w14:paraId="71F97F53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           </w:t>
            </w:r>
            <w:r w:rsidRPr="000911A4">
              <w:rPr>
                <w:rFonts w:ascii="Consolas" w:hAnsi="Consolas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int</w:t>
            </w: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N = data-&gt;get_size();  </w:t>
            </w:r>
          </w:p>
          <w:p w14:paraId="0B968F2A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           </w:t>
            </w:r>
            <w:r w:rsidRPr="000911A4">
              <w:rPr>
                <w:rFonts w:ascii="Consolas" w:hAnsi="Consolas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</w:rPr>
              <w:t>int</w:t>
            </w: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> index_city = 0;  </w:t>
            </w:r>
          </w:p>
          <w:p w14:paraId="29FEE30D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           </w:t>
            </w:r>
            <w:r w:rsidRPr="000911A4">
              <w:rPr>
                <w:rFonts w:ascii="Consolas" w:hAnsi="Consolas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for</w:t>
            </w: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(</w:t>
            </w:r>
            <w:r w:rsidRPr="000911A4">
              <w:rPr>
                <w:rFonts w:ascii="Consolas" w:hAnsi="Consolas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int</w:t>
            </w: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i = 0; i &lt; N; i++) {  </w:t>
            </w:r>
          </w:p>
          <w:p w14:paraId="32592451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               string str_cur = data-&gt;at(i);  </w:t>
            </w:r>
          </w:p>
          <w:p w14:paraId="20D312EA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               </w:t>
            </w:r>
            <w:r w:rsidRPr="000911A4">
              <w:rPr>
                <w:rFonts w:ascii="Consolas" w:hAnsi="Consolas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int</w:t>
            </w: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cur = str_cur.find(';');//the first occurrence  </w:t>
            </w:r>
          </w:p>
          <w:p w14:paraId="5C896C87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               </w:t>
            </w:r>
            <w:r w:rsidRPr="000911A4">
              <w:rPr>
                <w:rFonts w:ascii="Consolas" w:hAnsi="Consolas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int</w:t>
            </w: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cur1 = str_cur.find(';', cur + 1);//the second occurrence  </w:t>
            </w:r>
          </w:p>
          <w:p w14:paraId="1F1568DD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               string str_name_city1 = str_cur.substr(0, cur);//get first city  </w:t>
            </w:r>
          </w:p>
          <w:p w14:paraId="13649664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               string str_name_city2 = str_cur.substr(cur + 1, cur1 - cur - 1);//get second city  </w:t>
            </w:r>
          </w:p>
          <w:p w14:paraId="14EA4556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               </w:t>
            </w: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>str_name_city2.erase(0, 1);  </w:t>
            </w:r>
          </w:p>
          <w:p w14:paraId="7A72A0E5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               </w:t>
            </w:r>
            <w:r w:rsidRPr="000911A4">
              <w:rPr>
                <w:rFonts w:ascii="Consolas" w:hAnsi="Consolas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if</w:t>
            </w: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(!map_City_name_to_index-&gt;find_is(str_name_city1)) {  </w:t>
            </w:r>
          </w:p>
          <w:p w14:paraId="1A937B49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                   map_City_name_to_index-&gt;insert(str_name_city1, index_city);  </w:t>
            </w:r>
          </w:p>
          <w:p w14:paraId="26ED705E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                   map_index_to_name_City-&gt;insert(index_city, str_name_city1);  </w:t>
            </w:r>
          </w:p>
          <w:p w14:paraId="7DFC9F9C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                   </w:t>
            </w: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>index_city++;  </w:t>
            </w:r>
          </w:p>
          <w:p w14:paraId="5F841F3A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>                }  </w:t>
            </w:r>
          </w:p>
          <w:p w14:paraId="6AAEE223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               </w:t>
            </w:r>
            <w:r w:rsidRPr="000911A4">
              <w:rPr>
                <w:rFonts w:ascii="Consolas" w:hAnsi="Consolas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if</w:t>
            </w: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(!map_City_name_to_index-&gt;find_is(str_name_city2)) {  </w:t>
            </w:r>
          </w:p>
          <w:p w14:paraId="52265266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                   map_City_name_to_index-&gt;insert(str_name_city2, index_city);  </w:t>
            </w:r>
          </w:p>
          <w:p w14:paraId="2333EC4C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                   map_index_to_name_City-&gt;insert(index_city, str_name_city2);  </w:t>
            </w:r>
          </w:p>
          <w:p w14:paraId="19FCDFE7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                   </w:t>
            </w: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>index_city++;  </w:t>
            </w:r>
          </w:p>
          <w:p w14:paraId="15264E8D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>                }  </w:t>
            </w:r>
          </w:p>
          <w:p w14:paraId="79A04273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14221DB5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>            /////////////////////////////////////////////////////////////////////////////make matrix path  </w:t>
            </w:r>
          </w:p>
          <w:p w14:paraId="7BDA59D4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           size_of_matrix = index_city;  </w:t>
            </w:r>
          </w:p>
          <w:p w14:paraId="02B5193F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           matrix = </w:t>
            </w:r>
            <w:r w:rsidRPr="000911A4">
              <w:rPr>
                <w:rFonts w:ascii="Consolas" w:hAnsi="Consolas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new</w:t>
            </w: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</w:t>
            </w:r>
            <w:r w:rsidRPr="000911A4">
              <w:rPr>
                <w:rFonts w:ascii="Consolas" w:hAnsi="Consolas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double</w:t>
            </w: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* [size_of_matrix];  </w:t>
            </w:r>
          </w:p>
          <w:p w14:paraId="789649D8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           </w:t>
            </w:r>
            <w:r w:rsidRPr="000911A4">
              <w:rPr>
                <w:rFonts w:ascii="Consolas" w:hAnsi="Consolas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for</w:t>
            </w: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(</w:t>
            </w:r>
            <w:r w:rsidRPr="000911A4">
              <w:rPr>
                <w:rFonts w:ascii="Consolas" w:hAnsi="Consolas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int</w:t>
            </w: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i = 0; i &lt; size_of_matrix; i++)  </w:t>
            </w:r>
          </w:p>
          <w:p w14:paraId="389BDA02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               matrix[i] = </w:t>
            </w:r>
            <w:r w:rsidRPr="000911A4">
              <w:rPr>
                <w:rFonts w:ascii="Consolas" w:hAnsi="Consolas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new</w:t>
            </w: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</w:t>
            </w:r>
            <w:r w:rsidRPr="000911A4">
              <w:rPr>
                <w:rFonts w:ascii="Consolas" w:hAnsi="Consolas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double</w:t>
            </w: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[size_of_matrix];  </w:t>
            </w:r>
          </w:p>
          <w:p w14:paraId="4E0756EB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           </w:t>
            </w:r>
            <w:r w:rsidRPr="000911A4">
              <w:rPr>
                <w:rFonts w:ascii="Consolas" w:hAnsi="Consolas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for</w:t>
            </w: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(</w:t>
            </w:r>
            <w:r w:rsidRPr="000911A4">
              <w:rPr>
                <w:rFonts w:ascii="Consolas" w:hAnsi="Consolas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int</w:t>
            </w: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i = 0; i &lt; size_of_matrix; i++)  </w:t>
            </w:r>
          </w:p>
          <w:p w14:paraId="0A9E4732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               </w:t>
            </w:r>
            <w:r w:rsidRPr="000911A4">
              <w:rPr>
                <w:rFonts w:ascii="Consolas" w:hAnsi="Consolas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for</w:t>
            </w: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(</w:t>
            </w:r>
            <w:r w:rsidRPr="000911A4">
              <w:rPr>
                <w:rFonts w:ascii="Consolas" w:hAnsi="Consolas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int</w:t>
            </w: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j = 0; j &lt; size_of_matrix; j++)  </w:t>
            </w:r>
          </w:p>
          <w:p w14:paraId="751E0A20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                   </w:t>
            </w: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>matrix[i][j] = INF;  </w:t>
            </w:r>
          </w:p>
          <w:p w14:paraId="1C7759F9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>            /////////////////////////////////////////////////////////////////////////////  </w:t>
            </w:r>
          </w:p>
          <w:p w14:paraId="29C3721C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>  </w:t>
            </w:r>
          </w:p>
          <w:p w14:paraId="49FD6F0B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>            //////////////////////////////////////////////////////////////////////////////input matrix path  </w:t>
            </w:r>
          </w:p>
          <w:p w14:paraId="1A99CECB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           </w:t>
            </w:r>
            <w:r w:rsidRPr="000911A4">
              <w:rPr>
                <w:rFonts w:ascii="Consolas" w:hAnsi="Consolas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for</w:t>
            </w: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(</w:t>
            </w:r>
            <w:r w:rsidRPr="000911A4">
              <w:rPr>
                <w:rFonts w:ascii="Consolas" w:hAnsi="Consolas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int</w:t>
            </w: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i = 0; i &lt; N; i++) {  </w:t>
            </w:r>
          </w:p>
          <w:p w14:paraId="199EF466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               </w:t>
            </w:r>
            <w:r w:rsidRPr="000911A4">
              <w:rPr>
                <w:rFonts w:ascii="Consolas" w:hAnsi="Consolas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</w:rPr>
              <w:t>int</w:t>
            </w: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> price_1_to_2 = INF;  </w:t>
            </w:r>
          </w:p>
          <w:p w14:paraId="0212BECE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0911A4">
              <w:rPr>
                <w:rFonts w:ascii="Consolas" w:hAnsi="Consolas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</w:rPr>
              <w:t>int</w:t>
            </w: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> price_2_to_1 = INF;  </w:t>
            </w:r>
          </w:p>
          <w:p w14:paraId="242E9ED5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               string str_cur = data-&gt;at(i);  </w:t>
            </w:r>
          </w:p>
          <w:p w14:paraId="2B901B7D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               </w:t>
            </w:r>
            <w:r w:rsidRPr="000911A4">
              <w:rPr>
                <w:rFonts w:ascii="Consolas" w:hAnsi="Consolas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int</w:t>
            </w: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cur = str_cur.find(';');  </w:t>
            </w:r>
          </w:p>
          <w:p w14:paraId="527B472D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               </w:t>
            </w:r>
            <w:r w:rsidRPr="000911A4">
              <w:rPr>
                <w:rFonts w:ascii="Consolas" w:hAnsi="Consolas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int</w:t>
            </w: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cur1 = str_cur.find(';', cur + 1);  </w:t>
            </w:r>
          </w:p>
          <w:p w14:paraId="5E666F19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               </w:t>
            </w:r>
            <w:r w:rsidRPr="000911A4">
              <w:rPr>
                <w:rFonts w:ascii="Consolas" w:hAnsi="Consolas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int</w:t>
            </w: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cur2 = str_cur.find(';', cur1 + 1);  </w:t>
            </w:r>
          </w:p>
          <w:p w14:paraId="1AC1058D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               </w:t>
            </w:r>
            <w:r w:rsidRPr="000911A4">
              <w:rPr>
                <w:rFonts w:ascii="Consolas" w:hAnsi="Consolas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int</w:t>
            </w: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cur3 = str_cur.find(';', cur2 + 1);  </w:t>
            </w:r>
          </w:p>
          <w:p w14:paraId="79FEA22C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               string str_name_city1 = str_cur.substr(0, cur);  </w:t>
            </w:r>
          </w:p>
          <w:p w14:paraId="38A07BC7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               string str_name_city2 = str_cur.substr(cur + 1, cur1 - cur - 1);  </w:t>
            </w:r>
          </w:p>
          <w:p w14:paraId="7FB95CA1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               </w:t>
            </w: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>str_name_city2.erase(0, 1);  </w:t>
            </w:r>
          </w:p>
          <w:p w14:paraId="05237671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               </w:t>
            </w:r>
            <w:r w:rsidRPr="000911A4">
              <w:rPr>
                <w:rFonts w:ascii="Consolas" w:hAnsi="Consolas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if</w:t>
            </w: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(str_cur.substr(cur1 + 2, cur2 - 2 - cur1) != </w:t>
            </w: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>"N/A")  </w:t>
            </w:r>
          </w:p>
          <w:p w14:paraId="3C837A88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                   price_1_to_2 = stof(str_cur.substr(cur1 + 2, cur2 - 2 - cur1));  </w:t>
            </w:r>
          </w:p>
          <w:p w14:paraId="1B009710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               </w:t>
            </w:r>
            <w:r w:rsidRPr="000911A4">
              <w:rPr>
                <w:rFonts w:ascii="Consolas" w:hAnsi="Consolas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if</w:t>
            </w: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(str_cur.substr(cur2 + 2, cur3 - 1) != </w:t>
            </w: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>"N/A")  </w:t>
            </w:r>
          </w:p>
          <w:p w14:paraId="00B00A9F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                   price_2_to_1 = stoi(str_cur.substr(cur2 + 2, cur3 - 2 - cur2));  </w:t>
            </w:r>
          </w:p>
          <w:p w14:paraId="7C942603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</w:p>
          <w:p w14:paraId="5A834065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               matrix[map_City_name_to_index-&gt;find(str_name_city1)][map_City_name_to_index-&gt;find(str_name_city2)] = price_1_to_2;  </w:t>
            </w:r>
          </w:p>
          <w:p w14:paraId="784A3915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</w:p>
          <w:p w14:paraId="527CC507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               matrix[map_City_name_to_index-&gt;find(str_name_city2)][map_City_name_to_index-&gt;find(str_name_city1)] = price_2_to_1;  </w:t>
            </w:r>
          </w:p>
          <w:p w14:paraId="179F74B0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lastRenderedPageBreak/>
              <w:t>            </w:t>
            </w: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>}  </w:t>
            </w:r>
          </w:p>
          <w:p w14:paraId="5B4C40EE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>            /////////////////////////////////////////////////////////////////////////////////////////////////////////////////////  </w:t>
            </w:r>
          </w:p>
          <w:p w14:paraId="1763BEC2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6899D936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   string Floid_Uorshell(string start_City,string end_City) {  </w:t>
            </w:r>
          </w:p>
          <w:p w14:paraId="712EEA6B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       </w:t>
            </w: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>string cur;  </w:t>
            </w:r>
          </w:p>
          <w:p w14:paraId="2FE40A1A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       </w:t>
            </w:r>
            <w:r w:rsidRPr="000911A4">
              <w:rPr>
                <w:rFonts w:ascii="Consolas" w:hAnsi="Consolas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while</w:t>
            </w: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(!map_City_name_to_index-&gt;find_is(start_City)) {  </w:t>
            </w:r>
          </w:p>
          <w:p w14:paraId="5A644B67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           cout &lt;&lt; "The departure city is missing, enter it again" &lt;&lt; endl;  </w:t>
            </w:r>
          </w:p>
          <w:p w14:paraId="54ADA4F4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           </w:t>
            </w: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>cin &gt;&gt; start_City;  </w:t>
            </w:r>
          </w:p>
          <w:p w14:paraId="249E0C1E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5E43AED1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       </w:t>
            </w:r>
            <w:r w:rsidRPr="000911A4">
              <w:rPr>
                <w:rFonts w:ascii="Consolas" w:hAnsi="Consolas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while</w:t>
            </w: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(!map_City_name_to_index-&gt;find_is(end_City)) {  </w:t>
            </w:r>
          </w:p>
          <w:p w14:paraId="6596728C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           cout &lt;&lt; "The arrival city is missing, enter it again" &lt;&lt; endl;  </w:t>
            </w:r>
          </w:p>
          <w:p w14:paraId="57B550E8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           </w:t>
            </w: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>cin &gt;&gt; end_City;  </w:t>
            </w:r>
          </w:p>
          <w:p w14:paraId="61EDAB45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75D071D8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       </w:t>
            </w:r>
            <w:r w:rsidRPr="000911A4">
              <w:rPr>
                <w:rFonts w:ascii="Consolas" w:hAnsi="Consolas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int</w:t>
            </w: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index_start_vertex = map_City_name_to_index-&gt;find(start_City);  </w:t>
            </w:r>
          </w:p>
          <w:p w14:paraId="58AC6E5E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       </w:t>
            </w:r>
            <w:r w:rsidRPr="000911A4">
              <w:rPr>
                <w:rFonts w:ascii="Consolas" w:hAnsi="Consolas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int</w:t>
            </w: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index_end_vertex = map_City_name_to_index-&gt;find(end_City);  </w:t>
            </w:r>
          </w:p>
          <w:p w14:paraId="6A12F293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       </w:t>
            </w:r>
            <w:r w:rsidRPr="000911A4">
              <w:rPr>
                <w:rFonts w:ascii="Consolas" w:hAnsi="Consolas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int</w:t>
            </w: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** pre = </w:t>
            </w:r>
            <w:r w:rsidRPr="000911A4">
              <w:rPr>
                <w:rFonts w:ascii="Consolas" w:hAnsi="Consolas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new</w:t>
            </w: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</w:t>
            </w:r>
            <w:r w:rsidRPr="000911A4">
              <w:rPr>
                <w:rFonts w:ascii="Consolas" w:hAnsi="Consolas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int</w:t>
            </w: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* [size_of_matrix];  </w:t>
            </w:r>
          </w:p>
          <w:p w14:paraId="73F0D6DA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       </w:t>
            </w:r>
            <w:r w:rsidRPr="000911A4">
              <w:rPr>
                <w:rFonts w:ascii="Consolas" w:hAnsi="Consolas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for</w:t>
            </w: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(</w:t>
            </w:r>
            <w:r w:rsidRPr="000911A4">
              <w:rPr>
                <w:rFonts w:ascii="Consolas" w:hAnsi="Consolas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int</w:t>
            </w: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i = 0; i &lt; size_of_matrix; i++) {  </w:t>
            </w:r>
          </w:p>
          <w:p w14:paraId="796F6726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           pre[i] = </w:t>
            </w:r>
            <w:r w:rsidRPr="000911A4">
              <w:rPr>
                <w:rFonts w:ascii="Consolas" w:hAnsi="Consolas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new</w:t>
            </w: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</w:t>
            </w:r>
            <w:r w:rsidRPr="000911A4">
              <w:rPr>
                <w:rFonts w:ascii="Consolas" w:hAnsi="Consolas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int</w:t>
            </w: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[size_of_matrix];  </w:t>
            </w:r>
          </w:p>
          <w:p w14:paraId="41D503AE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           </w:t>
            </w:r>
            <w:r w:rsidRPr="000911A4">
              <w:rPr>
                <w:rFonts w:ascii="Consolas" w:hAnsi="Consolas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for</w:t>
            </w: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(</w:t>
            </w:r>
            <w:r w:rsidRPr="000911A4">
              <w:rPr>
                <w:rFonts w:ascii="Consolas" w:hAnsi="Consolas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int</w:t>
            </w: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j = 0; j &lt; size_of_matrix; j++)  </w:t>
            </w:r>
          </w:p>
          <w:p w14:paraId="23FB1330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               </w:t>
            </w: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>pre[i][j] = i;  </w:t>
            </w:r>
          </w:p>
          <w:p w14:paraId="721BDE45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322AE1FF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       </w:t>
            </w:r>
            <w:r w:rsidRPr="000911A4">
              <w:rPr>
                <w:rFonts w:ascii="Consolas" w:hAnsi="Consolas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for</w:t>
            </w: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(</w:t>
            </w:r>
            <w:r w:rsidRPr="000911A4">
              <w:rPr>
                <w:rFonts w:ascii="Consolas" w:hAnsi="Consolas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int</w:t>
            </w: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k = 0; k &lt; size_of_matrix; ++k)  </w:t>
            </w:r>
          </w:p>
          <w:p w14:paraId="322CC0E4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           </w:t>
            </w:r>
            <w:r w:rsidRPr="000911A4">
              <w:rPr>
                <w:rFonts w:ascii="Consolas" w:hAnsi="Consolas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for</w:t>
            </w: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(</w:t>
            </w:r>
            <w:r w:rsidRPr="000911A4">
              <w:rPr>
                <w:rFonts w:ascii="Consolas" w:hAnsi="Consolas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int</w:t>
            </w: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i = 0; i &lt; size_of_matrix; ++i)  </w:t>
            </w:r>
          </w:p>
          <w:p w14:paraId="79F0A8B7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               </w:t>
            </w:r>
            <w:r w:rsidRPr="000911A4">
              <w:rPr>
                <w:rFonts w:ascii="Consolas" w:hAnsi="Consolas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for</w:t>
            </w: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(</w:t>
            </w:r>
            <w:r w:rsidRPr="000911A4">
              <w:rPr>
                <w:rFonts w:ascii="Consolas" w:hAnsi="Consolas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int</w:t>
            </w: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j = 0; j &lt; size_of_matrix; ++j) {  </w:t>
            </w:r>
          </w:p>
          <w:p w14:paraId="20857609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                   </w:t>
            </w:r>
            <w:r w:rsidRPr="000911A4">
              <w:rPr>
                <w:rFonts w:ascii="Consolas" w:hAnsi="Consolas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if</w:t>
            </w: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(matrix[i][k] + matrix[k][j] &lt; matrix[i][j]) {  </w:t>
            </w:r>
          </w:p>
          <w:p w14:paraId="3B0DECFE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                       matrix[i][j] = matrix[i][k] + matrix[k][j];  </w:t>
            </w:r>
          </w:p>
          <w:p w14:paraId="2049AF2E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                       pre[i][j] = pre[k][j];  </w:t>
            </w:r>
          </w:p>
          <w:p w14:paraId="45D2488F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                   </w:t>
            </w: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>}  </w:t>
            </w:r>
          </w:p>
          <w:p w14:paraId="2F366F6A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>                }  </w:t>
            </w:r>
          </w:p>
          <w:p w14:paraId="565D0AB3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       </w:t>
            </w:r>
            <w:r w:rsidRPr="000911A4">
              <w:rPr>
                <w:rFonts w:ascii="Consolas" w:hAnsi="Consolas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if</w:t>
            </w: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(matrix[map_City_name_to_index-&gt;find(start_City)][map_City_name_to_index-&gt;find(end_City)] != </w:t>
            </w: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>INF) {  </w:t>
            </w:r>
          </w:p>
          <w:p w14:paraId="4A706306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           cur = "The best route for the price: " + to_string(matrix[map_City_name_to_index-&gt;find(start_City)][map_City_name_to_index-&gt;find(end_City)]) + '\n' + "Route: ";  </w:t>
            </w:r>
          </w:p>
          <w:p w14:paraId="5493A988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           print_path(index_start_vertex, index_end_vertex, pre, map_index_to_name_City, cur);  </w:t>
            </w:r>
          </w:p>
          <w:p w14:paraId="3FDBA3C4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           </w:t>
            </w: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>cur.erase(cur.size() - 3);  </w:t>
            </w:r>
          </w:p>
          <w:p w14:paraId="68267C7A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27825234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>        </w:t>
            </w:r>
            <w:r w:rsidRPr="000911A4">
              <w:rPr>
                <w:rFonts w:ascii="Consolas" w:hAnsi="Consolas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</w:rPr>
              <w:t>else</w:t>
            </w: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> {  </w:t>
            </w:r>
          </w:p>
          <w:p w14:paraId="4D984E5C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           cur = "This route can't be built, try waiting for the flight schedule for tomorrow!";  </w:t>
            </w:r>
          </w:p>
          <w:p w14:paraId="67030579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       </w:t>
            </w: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>}  </w:t>
            </w:r>
          </w:p>
          <w:p w14:paraId="79F5DBEE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>        </w:t>
            </w:r>
            <w:r w:rsidRPr="000911A4">
              <w:rPr>
                <w:rFonts w:ascii="Consolas" w:hAnsi="Consolas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</w:rPr>
              <w:t>return</w:t>
            </w: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> cur;  </w:t>
            </w:r>
          </w:p>
          <w:p w14:paraId="680325A8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5BC882F5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0911A4">
              <w:rPr>
                <w:rFonts w:ascii="Consolas" w:hAnsi="Consolas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</w:rPr>
              <w:t>private</w:t>
            </w: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>:  </w:t>
            </w:r>
          </w:p>
          <w:p w14:paraId="3654E48B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   </w:t>
            </w:r>
            <w:r w:rsidRPr="000911A4">
              <w:rPr>
                <w:rFonts w:ascii="Consolas" w:hAnsi="Consolas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void</w:t>
            </w: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print_path(</w:t>
            </w:r>
            <w:r w:rsidRPr="000911A4">
              <w:rPr>
                <w:rFonts w:ascii="Consolas" w:hAnsi="Consolas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int</w:t>
            </w: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i, </w:t>
            </w:r>
            <w:r w:rsidRPr="000911A4">
              <w:rPr>
                <w:rFonts w:ascii="Consolas" w:hAnsi="Consolas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int</w:t>
            </w: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j, </w:t>
            </w:r>
            <w:r w:rsidRPr="000911A4">
              <w:rPr>
                <w:rFonts w:ascii="Consolas" w:hAnsi="Consolas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int</w:t>
            </w: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** p, Map&lt;</w:t>
            </w:r>
            <w:r w:rsidRPr="000911A4">
              <w:rPr>
                <w:rFonts w:ascii="Consolas" w:hAnsi="Consolas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int</w:t>
            </w: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, string&gt;* map_index_to_name_City,string&amp;cur) {  </w:t>
            </w:r>
          </w:p>
          <w:p w14:paraId="71D085C7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       </w:t>
            </w:r>
            <w:r w:rsidRPr="000911A4">
              <w:rPr>
                <w:rFonts w:ascii="Consolas" w:hAnsi="Consolas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</w:rPr>
              <w:t>if</w:t>
            </w: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> (i != j)  </w:t>
            </w:r>
          </w:p>
          <w:p w14:paraId="67A928F7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           print_path(i, p[i][j], p, map_index_to_name_City,cur);  </w:t>
            </w:r>
          </w:p>
          <w:p w14:paraId="5F95675E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       cur=cur+map_index_to_name_City-&gt;find(j)+" -&gt; ";  </w:t>
            </w:r>
          </w:p>
          <w:p w14:paraId="01AB609C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   </w:t>
            </w: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>}  </w:t>
            </w:r>
          </w:p>
          <w:p w14:paraId="26A603E2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>    </w:t>
            </w:r>
            <w:r w:rsidRPr="000911A4">
              <w:rPr>
                <w:rFonts w:ascii="Consolas" w:hAnsi="Consolas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</w:rPr>
              <w:t>double</w:t>
            </w: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>** matrix;  </w:t>
            </w:r>
          </w:p>
          <w:p w14:paraId="49EFCC52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>    </w:t>
            </w:r>
            <w:r w:rsidRPr="000911A4">
              <w:rPr>
                <w:rFonts w:ascii="Consolas" w:hAnsi="Consolas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</w:rPr>
              <w:t>int</w:t>
            </w: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> size_of_matrix;  </w:t>
            </w:r>
          </w:p>
          <w:p w14:paraId="0F7E40C1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   Map&lt;string, </w:t>
            </w:r>
            <w:r w:rsidRPr="000911A4">
              <w:rPr>
                <w:rFonts w:ascii="Consolas" w:hAnsi="Consolas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int</w:t>
            </w: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&gt;* map_City_name_to_index;  </w:t>
            </w:r>
          </w:p>
          <w:p w14:paraId="7986F338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   Map&lt;</w:t>
            </w:r>
            <w:r w:rsidRPr="000911A4">
              <w:rPr>
                <w:rFonts w:ascii="Consolas" w:hAnsi="Consolas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int</w:t>
            </w: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, string&gt;* map_index_to_name_City;  </w:t>
            </w:r>
          </w:p>
          <w:p w14:paraId="492D93A5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    </w:t>
            </w:r>
            <w:r w:rsidRPr="000911A4">
              <w:rPr>
                <w:rFonts w:ascii="Consolas" w:hAnsi="Consolas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</w:rPr>
              <w:t>const</w:t>
            </w: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> </w:t>
            </w:r>
            <w:r w:rsidRPr="000911A4">
              <w:rPr>
                <w:rFonts w:ascii="Consolas" w:hAnsi="Consolas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</w:rPr>
              <w:t>int</w:t>
            </w: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> INF = 1000000000;  </w:t>
            </w:r>
          </w:p>
          <w:p w14:paraId="7485F4C9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0911A4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>};  </w:t>
            </w:r>
          </w:p>
          <w:p w14:paraId="520CA6AC" w14:textId="77777777" w:rsidR="00BB1DD0" w:rsidRPr="000911A4" w:rsidRDefault="00BB1DD0" w:rsidP="00B44DE1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</w:rPr>
            </w:pPr>
          </w:p>
        </w:tc>
      </w:tr>
    </w:tbl>
    <w:p w14:paraId="53BC1107" w14:textId="77777777" w:rsidR="00BB1DD0" w:rsidRDefault="00BB1DD0" w:rsidP="00BB1DD0">
      <w:pPr>
        <w:pStyle w:val="120"/>
        <w:ind w:firstLine="0"/>
        <w:rPr>
          <w:lang w:val="en-US"/>
        </w:rPr>
      </w:pPr>
    </w:p>
    <w:tbl>
      <w:tblPr>
        <w:tblW w:w="12056" w:type="dxa"/>
        <w:tblInd w:w="-1134" w:type="dxa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056"/>
      </w:tblGrid>
      <w:tr w:rsidR="00BB1DD0" w:rsidRPr="0037197E" w14:paraId="4423B80D" w14:textId="77777777" w:rsidTr="00B44DE1">
        <w:tc>
          <w:tcPr>
            <w:tcW w:w="12056" w:type="dxa"/>
            <w:shd w:val="clear" w:color="auto" w:fill="auto"/>
          </w:tcPr>
          <w:p w14:paraId="70E60A3D" w14:textId="77777777" w:rsidR="00BB1DD0" w:rsidRPr="002E3110" w:rsidRDefault="00BB1DD0" w:rsidP="00B44DE1">
            <w:pPr>
              <w:pStyle w:val="aff5"/>
              <w:rPr>
                <w:lang w:val="en-US" w:eastAsia="en-US"/>
              </w:rPr>
            </w:pPr>
            <w:r w:rsidRPr="00314F5B">
              <w:rPr>
                <w:rFonts w:eastAsia="Calibri"/>
                <w:color w:val="000000"/>
                <w:lang w:eastAsia="en-US"/>
              </w:rPr>
              <w:t>UnitTestForFloyd_Uorshell</w:t>
            </w:r>
            <w:r>
              <w:rPr>
                <w:lang w:val="en-US" w:eastAsia="en-US"/>
              </w:rPr>
              <w:t>.cpp</w:t>
            </w:r>
          </w:p>
        </w:tc>
      </w:tr>
      <w:tr w:rsidR="00BB1DD0" w:rsidRPr="00BC652F" w14:paraId="295CBF87" w14:textId="77777777" w:rsidTr="00B44DE1">
        <w:tc>
          <w:tcPr>
            <w:tcW w:w="12056" w:type="dxa"/>
            <w:shd w:val="clear" w:color="auto" w:fill="auto"/>
          </w:tcPr>
          <w:p w14:paraId="20E7E043" w14:textId="77777777" w:rsidR="005052EC" w:rsidRPr="00531928" w:rsidRDefault="005052EC" w:rsidP="005052EC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</w:pP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>#include "pch.h"</w:t>
            </w:r>
          </w:p>
          <w:p w14:paraId="7A93315E" w14:textId="77777777" w:rsidR="005052EC" w:rsidRPr="00531928" w:rsidRDefault="005052EC" w:rsidP="005052EC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</w:pP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>#include "CppUnitTest.h"</w:t>
            </w:r>
          </w:p>
          <w:p w14:paraId="7BD9EAD7" w14:textId="77777777" w:rsidR="005052EC" w:rsidRPr="00531928" w:rsidRDefault="005052EC" w:rsidP="005052EC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</w:pP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#include"../Input_data_from_file_function.h"</w:t>
            </w:r>
          </w:p>
          <w:p w14:paraId="72133882" w14:textId="77777777" w:rsidR="005052EC" w:rsidRPr="00531928" w:rsidRDefault="005052EC" w:rsidP="005052EC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</w:pP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>#include"../List.h"</w:t>
            </w:r>
          </w:p>
          <w:p w14:paraId="666BBD8C" w14:textId="77777777" w:rsidR="005052EC" w:rsidRPr="00531928" w:rsidRDefault="005052EC" w:rsidP="005052EC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</w:pP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#include"../Floyd_Uorshell_algorithm.h"</w:t>
            </w:r>
          </w:p>
          <w:p w14:paraId="4E539A78" w14:textId="77777777" w:rsidR="005052EC" w:rsidRPr="00531928" w:rsidRDefault="005052EC" w:rsidP="005052EC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</w:pP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>#include&lt;string&gt;</w:t>
            </w:r>
          </w:p>
          <w:p w14:paraId="7859DC09" w14:textId="77777777" w:rsidR="005052EC" w:rsidRPr="00531928" w:rsidRDefault="005052EC" w:rsidP="005052EC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</w:pP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using namespace Microsoft::VisualStudio::CppUnitTestFramework;</w:t>
            </w:r>
          </w:p>
          <w:p w14:paraId="2A5B3B6F" w14:textId="77777777" w:rsidR="005052EC" w:rsidRPr="00531928" w:rsidRDefault="005052EC" w:rsidP="005052EC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</w:pPr>
          </w:p>
          <w:p w14:paraId="0903D60A" w14:textId="77777777" w:rsidR="005052EC" w:rsidRPr="00531928" w:rsidRDefault="005052EC" w:rsidP="005052EC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</w:pP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>namespace UnitTestforFloydUorshellalgorithm</w:t>
            </w:r>
          </w:p>
          <w:p w14:paraId="7336E066" w14:textId="77777777" w:rsidR="005052EC" w:rsidRPr="00531928" w:rsidRDefault="005052EC" w:rsidP="005052EC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</w:pP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>{</w:t>
            </w:r>
          </w:p>
          <w:p w14:paraId="1B4B8DB0" w14:textId="77777777" w:rsidR="005052EC" w:rsidRPr="00531928" w:rsidRDefault="005052EC" w:rsidP="005052EC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</w:pP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lastRenderedPageBreak/>
              <w:tab/>
              <w:t>TEST_CLASS(UnitTestforFloydUorshellalgorithm)</w:t>
            </w:r>
          </w:p>
          <w:p w14:paraId="3C874A51" w14:textId="77777777" w:rsidR="005052EC" w:rsidRPr="00531928" w:rsidRDefault="005052EC" w:rsidP="005052EC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</w:pP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ab/>
              <w:t>{</w:t>
            </w:r>
          </w:p>
          <w:p w14:paraId="2D3AD3CD" w14:textId="77777777" w:rsidR="005052EC" w:rsidRPr="00531928" w:rsidRDefault="005052EC" w:rsidP="005052EC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</w:pP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ab/>
              <w:t>public:</w:t>
            </w:r>
          </w:p>
          <w:p w14:paraId="44DC3929" w14:textId="77777777" w:rsidR="005052EC" w:rsidRPr="00531928" w:rsidRDefault="005052EC" w:rsidP="005052EC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</w:pP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ab/>
            </w:r>
          </w:p>
          <w:p w14:paraId="4F89C3FE" w14:textId="77777777" w:rsidR="005052EC" w:rsidRPr="00531928" w:rsidRDefault="005052EC" w:rsidP="005052EC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</w:pP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  <w:t>TEST_METHOD(TestExamplePath_is_avaible)</w:t>
            </w:r>
          </w:p>
          <w:p w14:paraId="7330C8E7" w14:textId="77777777" w:rsidR="005052EC" w:rsidRPr="00531928" w:rsidRDefault="005052EC" w:rsidP="005052EC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</w:pP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>{</w:t>
            </w:r>
          </w:p>
          <w:p w14:paraId="319839C2" w14:textId="77777777" w:rsidR="005052EC" w:rsidRPr="00531928" w:rsidRDefault="005052EC" w:rsidP="005052EC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</w:pP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  <w:t>List&lt;string&gt;* list_fly = new List&lt;string&gt;();</w:t>
            </w:r>
          </w:p>
          <w:p w14:paraId="37EC9A6C" w14:textId="77777777" w:rsidR="005052EC" w:rsidRPr="00531928" w:rsidRDefault="005052EC" w:rsidP="005052EC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</w:pP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>string city_Start = "Sochi";</w:t>
            </w:r>
          </w:p>
          <w:p w14:paraId="0AECFE00" w14:textId="77777777" w:rsidR="005052EC" w:rsidRPr="00531928" w:rsidRDefault="005052EC" w:rsidP="005052EC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</w:pP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ab/>
              <w:t>string city_End = "Moscow";</w:t>
            </w:r>
          </w:p>
          <w:p w14:paraId="40D8F488" w14:textId="77777777" w:rsidR="005052EC" w:rsidRPr="00531928" w:rsidRDefault="005052EC" w:rsidP="005052EC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</w:pP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  <w:t>InputDataFromFile(list_fly, "C:\\Users\\chere\\Desktop\\</w:t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>АиСД</w:t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-4</w:t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>сем</w:t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\\LR3\\Floid_Uorshell\\UnitTest_for_Floyd_Uorshell_algorithm\\input1.txt");</w:t>
            </w:r>
          </w:p>
          <w:p w14:paraId="5E29D787" w14:textId="77777777" w:rsidR="005052EC" w:rsidRPr="00531928" w:rsidRDefault="005052EC" w:rsidP="005052EC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</w:pP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  <w:t>Matrix* matrix_floid_uorshell = new Matrix(list_fly);</w:t>
            </w:r>
          </w:p>
          <w:p w14:paraId="063E32E2" w14:textId="77777777" w:rsidR="005052EC" w:rsidRPr="00531928" w:rsidRDefault="005052EC" w:rsidP="005052EC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</w:pP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  <w:t>string cur = "The best route for the price: 30.000000\nRoute: Sochi -&gt; Saint Petersburg -&gt; Moscow ";</w:t>
            </w:r>
          </w:p>
          <w:p w14:paraId="1B32BD9A" w14:textId="77777777" w:rsidR="005052EC" w:rsidRPr="00531928" w:rsidRDefault="005052EC" w:rsidP="005052EC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</w:pP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  <w:t>Assert::AreEqual(matrix_floid_uorshell-&gt;Floid_Uorshell(city_Start, city_End), cur);</w:t>
            </w:r>
          </w:p>
          <w:p w14:paraId="04A08AF3" w14:textId="77777777" w:rsidR="005052EC" w:rsidRPr="00531928" w:rsidRDefault="005052EC" w:rsidP="005052EC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</w:pP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>}</w:t>
            </w:r>
          </w:p>
          <w:p w14:paraId="1DFF4321" w14:textId="77777777" w:rsidR="005052EC" w:rsidRPr="00531928" w:rsidRDefault="005052EC" w:rsidP="005052EC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</w:pP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  <w:t>TEST_METHOD(TestExamplePath_is_not_avaible)</w:t>
            </w:r>
          </w:p>
          <w:p w14:paraId="64BEFAF7" w14:textId="77777777" w:rsidR="005052EC" w:rsidRPr="00531928" w:rsidRDefault="005052EC" w:rsidP="005052EC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</w:pP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>{</w:t>
            </w:r>
          </w:p>
          <w:p w14:paraId="0DAEB57E" w14:textId="77777777" w:rsidR="005052EC" w:rsidRPr="00531928" w:rsidRDefault="005052EC" w:rsidP="005052EC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</w:pP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  <w:t>List&lt;string&gt;* list_fly = new List&lt;string&gt;();</w:t>
            </w:r>
          </w:p>
          <w:p w14:paraId="02755B80" w14:textId="77777777" w:rsidR="005052EC" w:rsidRPr="00531928" w:rsidRDefault="005052EC" w:rsidP="005052EC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</w:pP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>string city_Start = "Chita";</w:t>
            </w:r>
          </w:p>
          <w:p w14:paraId="6B43DDDE" w14:textId="77777777" w:rsidR="005052EC" w:rsidRPr="00531928" w:rsidRDefault="005052EC" w:rsidP="005052EC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</w:pP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  <w:t>string city_End = "Saint Petersburg";</w:t>
            </w:r>
          </w:p>
          <w:p w14:paraId="25A37979" w14:textId="77777777" w:rsidR="005052EC" w:rsidRPr="00531928" w:rsidRDefault="005052EC" w:rsidP="005052EC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</w:pP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  <w:t>InputDataFromFile(list_fly, "C:\\Users\\chere\\Desktop\\</w:t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>АиСД</w:t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-4</w:t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>сем</w:t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\\LR3\\Floid_Uorshell\\UnitTest_for_Floyd_Uorshell_algorithm\\input2.txt");</w:t>
            </w:r>
          </w:p>
          <w:p w14:paraId="0B77F00D" w14:textId="77777777" w:rsidR="005052EC" w:rsidRPr="00531928" w:rsidRDefault="005052EC" w:rsidP="005052EC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</w:pP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  <w:t>Matrix* matrix_floid_uorshell = new Matrix(list_fly);</w:t>
            </w:r>
          </w:p>
          <w:p w14:paraId="1340D514" w14:textId="77777777" w:rsidR="005052EC" w:rsidRPr="00531928" w:rsidRDefault="005052EC" w:rsidP="005052EC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</w:pP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  <w:t>string cur = "This route can't be built, try waiting for the flight schedule for tomorrow!";</w:t>
            </w:r>
          </w:p>
          <w:p w14:paraId="393B1624" w14:textId="77777777" w:rsidR="005052EC" w:rsidRPr="00531928" w:rsidRDefault="005052EC" w:rsidP="005052EC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</w:pP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  <w:t>Assert::AreEqual(matrix_floid_uorshell-&gt;Floid_Uorshell(city_Start, city_End), cur);</w:t>
            </w:r>
          </w:p>
          <w:p w14:paraId="2ACD2D8F" w14:textId="77777777" w:rsidR="005052EC" w:rsidRPr="00531928" w:rsidRDefault="005052EC" w:rsidP="005052EC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</w:pP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>}</w:t>
            </w:r>
          </w:p>
          <w:p w14:paraId="1C598F8F" w14:textId="77777777" w:rsidR="005052EC" w:rsidRPr="00531928" w:rsidRDefault="005052EC" w:rsidP="005052EC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</w:pP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  <w:t>TEST_METHOD(TestException_the_path_to_itself)</w:t>
            </w:r>
          </w:p>
          <w:p w14:paraId="32E514CD" w14:textId="77777777" w:rsidR="005052EC" w:rsidRPr="00531928" w:rsidRDefault="005052EC" w:rsidP="005052EC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</w:pP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>{</w:t>
            </w:r>
          </w:p>
          <w:p w14:paraId="195BCAA0" w14:textId="77777777" w:rsidR="005052EC" w:rsidRPr="00531928" w:rsidRDefault="005052EC" w:rsidP="005052EC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</w:pP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ab/>
              <w:t>try {</w:t>
            </w:r>
          </w:p>
          <w:p w14:paraId="717920E8" w14:textId="77777777" w:rsidR="005052EC" w:rsidRPr="00531928" w:rsidRDefault="005052EC" w:rsidP="005052EC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</w:pP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  <w:t>List&lt;string&gt;* list_fly = new List&lt;string&gt;();</w:t>
            </w:r>
          </w:p>
          <w:p w14:paraId="4EF05ABE" w14:textId="77777777" w:rsidR="005052EC" w:rsidRPr="00531928" w:rsidRDefault="005052EC" w:rsidP="005052EC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</w:pP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>string city_Start = "Chita";</w:t>
            </w:r>
          </w:p>
          <w:p w14:paraId="75D60B9A" w14:textId="77777777" w:rsidR="005052EC" w:rsidRPr="00531928" w:rsidRDefault="005052EC" w:rsidP="005052EC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</w:pP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ab/>
              <w:t>string city_End = "Chita";</w:t>
            </w:r>
          </w:p>
          <w:p w14:paraId="2F881852" w14:textId="77777777" w:rsidR="005052EC" w:rsidRPr="00531928" w:rsidRDefault="005052EC" w:rsidP="005052EC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</w:pP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  <w:t>InputDataFromFile(list_fly, "C:\\Users\\chere\\Desktop\\</w:t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>АиСД</w:t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-4</w:t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>сем</w:t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\\LR3\\Floid_Uorshell\\UnitTest_for_Floyd_Uorshell_algorithm\\input2.txt");</w:t>
            </w:r>
          </w:p>
          <w:p w14:paraId="1319C18E" w14:textId="77777777" w:rsidR="005052EC" w:rsidRPr="00531928" w:rsidRDefault="005052EC" w:rsidP="005052EC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</w:pP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  <w:t>Matrix* matrix_floid_uorshell = new Matrix(list_fly);</w:t>
            </w:r>
          </w:p>
          <w:p w14:paraId="5E232E2A" w14:textId="77777777" w:rsidR="005052EC" w:rsidRPr="00531928" w:rsidRDefault="005052EC" w:rsidP="005052EC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</w:pP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>}</w:t>
            </w:r>
          </w:p>
          <w:p w14:paraId="06AEE956" w14:textId="77777777" w:rsidR="005052EC" w:rsidRPr="00531928" w:rsidRDefault="005052EC" w:rsidP="005052EC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</w:pP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ab/>
              <w:t>catch (exception &amp; ex) {</w:t>
            </w:r>
          </w:p>
          <w:p w14:paraId="7F3A472E" w14:textId="77777777" w:rsidR="005052EC" w:rsidRPr="00531928" w:rsidRDefault="005052EC" w:rsidP="005052EC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</w:pP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  <w:t>string cur = "The path to itself is impossible!";</w:t>
            </w:r>
          </w:p>
          <w:p w14:paraId="79C99FBA" w14:textId="77777777" w:rsidR="005052EC" w:rsidRPr="00531928" w:rsidRDefault="005052EC" w:rsidP="005052EC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</w:pP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  <w:t>Assert::AreEqual(ex.what(), cur.c_str());</w:t>
            </w:r>
          </w:p>
          <w:p w14:paraId="470191B0" w14:textId="77777777" w:rsidR="005052EC" w:rsidRPr="00531928" w:rsidRDefault="005052EC" w:rsidP="005052EC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</w:pP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>}</w:t>
            </w:r>
          </w:p>
          <w:p w14:paraId="223EF52A" w14:textId="77777777" w:rsidR="005052EC" w:rsidRPr="00531928" w:rsidRDefault="005052EC" w:rsidP="005052EC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</w:pP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ab/>
              <w:t>}</w:t>
            </w:r>
          </w:p>
          <w:p w14:paraId="64501922" w14:textId="77777777" w:rsidR="005052EC" w:rsidRPr="00531928" w:rsidRDefault="005052EC" w:rsidP="005052EC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</w:pP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  <w:t>TEST_METHOD(TestException_file_is_missing)</w:t>
            </w:r>
          </w:p>
          <w:p w14:paraId="6FE11520" w14:textId="77777777" w:rsidR="005052EC" w:rsidRPr="00531928" w:rsidRDefault="005052EC" w:rsidP="005052EC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</w:pP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>{</w:t>
            </w:r>
          </w:p>
          <w:p w14:paraId="28F45C6B" w14:textId="77777777" w:rsidR="005052EC" w:rsidRPr="00531928" w:rsidRDefault="005052EC" w:rsidP="005052EC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</w:pP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ab/>
              <w:t>try {</w:t>
            </w:r>
          </w:p>
          <w:p w14:paraId="418A4F03" w14:textId="77777777" w:rsidR="005052EC" w:rsidRPr="00531928" w:rsidRDefault="005052EC" w:rsidP="005052EC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</w:pP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  <w:t>List&lt;string&gt;* list_fly = new List&lt;string&gt;();</w:t>
            </w:r>
          </w:p>
          <w:p w14:paraId="7205ED45" w14:textId="77777777" w:rsidR="005052EC" w:rsidRPr="00531928" w:rsidRDefault="005052EC" w:rsidP="005052EC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</w:pP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  <w:t>InputDataFromFile(list_fly, "C:\\Users\\chere\\Desktop\\</w:t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>АиСД</w:t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-4</w:t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>сем</w:t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>\\LR3\\Floid_Uorshell\\UnitTest_for_Floyd_Uorshell_algorithm\\inpu.txt");</w:t>
            </w:r>
          </w:p>
          <w:p w14:paraId="686C5F55" w14:textId="77777777" w:rsidR="005052EC" w:rsidRPr="00531928" w:rsidRDefault="005052EC" w:rsidP="005052EC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</w:pP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>string city_Start = "Chita";</w:t>
            </w:r>
          </w:p>
          <w:p w14:paraId="2092360B" w14:textId="77777777" w:rsidR="005052EC" w:rsidRPr="00531928" w:rsidRDefault="005052EC" w:rsidP="005052EC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</w:pP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ab/>
              <w:t>string city_End = "Chita";</w:t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ab/>
            </w:r>
          </w:p>
          <w:p w14:paraId="243008A2" w14:textId="77777777" w:rsidR="005052EC" w:rsidRPr="00531928" w:rsidRDefault="005052EC" w:rsidP="005052EC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</w:pP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  <w:t>Matrix* matrix_floid_uorshell = new Matrix(list_fly);</w:t>
            </w:r>
          </w:p>
          <w:p w14:paraId="61C7F103" w14:textId="77777777" w:rsidR="005052EC" w:rsidRPr="00531928" w:rsidRDefault="005052EC" w:rsidP="005052EC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</w:pP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>}</w:t>
            </w:r>
          </w:p>
          <w:p w14:paraId="4E75E8D7" w14:textId="77777777" w:rsidR="005052EC" w:rsidRPr="00531928" w:rsidRDefault="005052EC" w:rsidP="005052EC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</w:pP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ab/>
              <w:t>catch (exception &amp; ex) {</w:t>
            </w:r>
          </w:p>
          <w:p w14:paraId="1C725766" w14:textId="77777777" w:rsidR="005052EC" w:rsidRPr="00531928" w:rsidRDefault="005052EC" w:rsidP="005052EC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</w:pP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  <w:t>string cur = "File is  missing!";</w:t>
            </w:r>
          </w:p>
          <w:p w14:paraId="698FAEFB" w14:textId="77777777" w:rsidR="005052EC" w:rsidRPr="00531928" w:rsidRDefault="005052EC" w:rsidP="005052EC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</w:pP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  <w:t>Assert::AreEqual(ex.what(), cur.c_str());</w:t>
            </w:r>
          </w:p>
          <w:p w14:paraId="4838C599" w14:textId="77777777" w:rsidR="005052EC" w:rsidRPr="00531928" w:rsidRDefault="005052EC" w:rsidP="005052EC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</w:pP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>}</w:t>
            </w:r>
          </w:p>
          <w:p w14:paraId="4501666F" w14:textId="77777777" w:rsidR="005052EC" w:rsidRPr="00531928" w:rsidRDefault="005052EC" w:rsidP="005052EC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</w:pP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ab/>
            </w: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ab/>
              <w:t>}</w:t>
            </w:r>
          </w:p>
          <w:p w14:paraId="61C380B8" w14:textId="77777777" w:rsidR="005052EC" w:rsidRPr="00531928" w:rsidRDefault="005052EC" w:rsidP="005052EC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</w:pP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ab/>
              <w:t>};</w:t>
            </w:r>
          </w:p>
          <w:p w14:paraId="64D70EB9" w14:textId="242E0F3A" w:rsidR="00BB1DD0" w:rsidRPr="00531928" w:rsidRDefault="005052EC" w:rsidP="005052EC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531928">
              <w:rPr>
                <w:rFonts w:ascii="Consolas" w:hAnsi="Consolas"/>
                <w:color w:val="000000" w:themeColor="text1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14:paraId="662C5C3B" w14:textId="77777777" w:rsidR="00BB1DD0" w:rsidRDefault="00BB1DD0" w:rsidP="00BB1DD0">
      <w:pPr>
        <w:pStyle w:val="120"/>
        <w:ind w:firstLine="0"/>
        <w:rPr>
          <w:lang w:val="en-US"/>
        </w:rPr>
      </w:pPr>
    </w:p>
    <w:tbl>
      <w:tblPr>
        <w:tblW w:w="10773" w:type="dxa"/>
        <w:tblInd w:w="-1134" w:type="dxa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73"/>
      </w:tblGrid>
      <w:tr w:rsidR="00BB1DD0" w:rsidRPr="0037197E" w14:paraId="4B5FE5AA" w14:textId="77777777" w:rsidTr="00B44DE1">
        <w:tc>
          <w:tcPr>
            <w:tcW w:w="10773" w:type="dxa"/>
            <w:shd w:val="clear" w:color="auto" w:fill="auto"/>
          </w:tcPr>
          <w:p w14:paraId="4EDB3A7E" w14:textId="77777777" w:rsidR="00BB1DD0" w:rsidRPr="002E3110" w:rsidRDefault="00BB1DD0" w:rsidP="00B44DE1">
            <w:pPr>
              <w:pStyle w:val="aff5"/>
              <w:rPr>
                <w:lang w:val="en-US" w:eastAsia="en-US"/>
              </w:rPr>
            </w:pPr>
            <w:r w:rsidRPr="003608E9">
              <w:rPr>
                <w:rFonts w:eastAsia="Calibri"/>
                <w:color w:val="000000"/>
                <w:lang w:eastAsia="en-US"/>
              </w:rPr>
              <w:t>Used_function</w:t>
            </w:r>
            <w:r>
              <w:rPr>
                <w:rFonts w:eastAsia="Calibri"/>
                <w:color w:val="000000"/>
                <w:lang w:eastAsia="en-US"/>
              </w:rPr>
              <w:t>.</w:t>
            </w:r>
            <w:r>
              <w:rPr>
                <w:lang w:val="en-US" w:eastAsia="en-US"/>
              </w:rPr>
              <w:t>h</w:t>
            </w:r>
          </w:p>
        </w:tc>
      </w:tr>
      <w:tr w:rsidR="00BB1DD0" w:rsidRPr="00BC652F" w14:paraId="5587ED7D" w14:textId="77777777" w:rsidTr="00B44DE1">
        <w:tc>
          <w:tcPr>
            <w:tcW w:w="10773" w:type="dxa"/>
            <w:shd w:val="clear" w:color="auto" w:fill="auto"/>
          </w:tcPr>
          <w:p w14:paraId="38FA8832" w14:textId="77777777" w:rsidR="00BB1DD0" w:rsidRPr="003608E9" w:rsidRDefault="00BB1DD0" w:rsidP="00B44DE1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3608E9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>#pragma once</w:t>
            </w:r>
            <w:r w:rsidRPr="003608E9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E47AD0B" w14:textId="77777777" w:rsidR="00BB1DD0" w:rsidRPr="003608E9" w:rsidRDefault="00BB1DD0" w:rsidP="00B44DE1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3608E9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>#include&lt;string&gt;</w:t>
            </w:r>
            <w:r w:rsidRPr="003608E9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EC678C2" w14:textId="77777777" w:rsidR="00BB1DD0" w:rsidRPr="003608E9" w:rsidRDefault="00BB1DD0" w:rsidP="00B44DE1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3608E9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>#include &lt;fstream&gt;</w:t>
            </w:r>
            <w:r w:rsidRPr="003608E9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F136466" w14:textId="77777777" w:rsidR="00BB1DD0" w:rsidRPr="003608E9" w:rsidRDefault="00BB1DD0" w:rsidP="00B44DE1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3608E9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>#include"List.h"</w:t>
            </w:r>
            <w:r w:rsidRPr="003608E9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5FF6030" w14:textId="57AFE22C" w:rsidR="00BB1DD0" w:rsidRPr="003608E9" w:rsidRDefault="00BB1DD0" w:rsidP="00B44DE1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  <w:lang w:val="en-US"/>
              </w:rPr>
            </w:pPr>
            <w:r w:rsidRPr="003608E9">
              <w:rPr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US"/>
              </w:rPr>
              <w:lastRenderedPageBreak/>
              <w:t>void</w:t>
            </w:r>
            <w:r w:rsidRPr="003608E9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InputDataFromFile(List&lt;string&gt;* data, ifstream&amp; file) { </w:t>
            </w:r>
          </w:p>
          <w:p w14:paraId="111A080D" w14:textId="77777777" w:rsidR="00BB1DD0" w:rsidRPr="003608E9" w:rsidRDefault="00BB1DD0" w:rsidP="00B44DE1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3608E9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</w:t>
            </w:r>
            <w:r w:rsidRPr="003608E9">
              <w:rPr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while</w:t>
            </w:r>
            <w:r w:rsidRPr="003608E9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(!file.eof()) {  </w:t>
            </w:r>
          </w:p>
          <w:p w14:paraId="2EB3A2CE" w14:textId="77777777" w:rsidR="00BB1DD0" w:rsidRPr="003608E9" w:rsidRDefault="00BB1DD0" w:rsidP="00B44DE1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3608E9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string s1;  </w:t>
            </w:r>
          </w:p>
          <w:p w14:paraId="3C7988A3" w14:textId="77777777" w:rsidR="00BB1DD0" w:rsidRPr="003608E9" w:rsidRDefault="00BB1DD0" w:rsidP="00B44DE1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3608E9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getline(file, s1);  </w:t>
            </w:r>
          </w:p>
          <w:p w14:paraId="1D7B99DA" w14:textId="77777777" w:rsidR="00BB1DD0" w:rsidRPr="003608E9" w:rsidRDefault="00BB1DD0" w:rsidP="00B44DE1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3608E9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    data-&gt;push_back(s1);  </w:t>
            </w:r>
          </w:p>
          <w:p w14:paraId="29CA025C" w14:textId="77777777" w:rsidR="00BB1DD0" w:rsidRPr="003608E9" w:rsidRDefault="00BB1DD0" w:rsidP="00B44DE1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3608E9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45C945CF" w14:textId="77777777" w:rsidR="00BB1DD0" w:rsidRPr="003608E9" w:rsidRDefault="00BB1DD0" w:rsidP="00B44DE1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3608E9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</w:tc>
      </w:tr>
    </w:tbl>
    <w:p w14:paraId="60A8EE4C" w14:textId="6BAABEBD" w:rsidR="003608E9" w:rsidRDefault="00D91CB7" w:rsidP="00D91CB7">
      <w:pPr>
        <w:pStyle w:val="120"/>
        <w:ind w:firstLine="0"/>
        <w:rPr>
          <w:sz w:val="28"/>
        </w:rPr>
      </w:pPr>
      <w:r w:rsidRPr="00D91CB7">
        <w:rPr>
          <w:sz w:val="28"/>
        </w:rPr>
        <w:lastRenderedPageBreak/>
        <w:t>Работа юнит тестов</w:t>
      </w:r>
      <w:r>
        <w:rPr>
          <w:sz w:val="28"/>
        </w:rPr>
        <w:t>:</w:t>
      </w:r>
    </w:p>
    <w:p w14:paraId="258B2EA0" w14:textId="77777777" w:rsidR="00D91CB7" w:rsidRDefault="00D91CB7" w:rsidP="00D91CB7">
      <w:pPr>
        <w:pStyle w:val="120"/>
        <w:ind w:firstLine="0"/>
        <w:rPr>
          <w:noProof/>
        </w:rPr>
      </w:pPr>
    </w:p>
    <w:p w14:paraId="10645BF0" w14:textId="23AEE9B1" w:rsidR="00D91CB7" w:rsidRDefault="00D91CB7" w:rsidP="00D91CB7">
      <w:pPr>
        <w:pStyle w:val="120"/>
        <w:ind w:firstLine="0"/>
        <w:jc w:val="center"/>
        <w:rPr>
          <w:sz w:val="28"/>
        </w:rPr>
      </w:pPr>
      <w:r>
        <w:rPr>
          <w:noProof/>
        </w:rPr>
        <w:drawing>
          <wp:inline distT="0" distB="0" distL="0" distR="0" wp14:anchorId="6AE4575A" wp14:editId="2467ECB7">
            <wp:extent cx="3850633" cy="15144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3266" t="29884" r="19537" b="44106"/>
                    <a:stretch/>
                  </pic:blipFill>
                  <pic:spPr bwMode="auto">
                    <a:xfrm>
                      <a:off x="0" y="0"/>
                      <a:ext cx="3853979" cy="1515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47F808" w14:textId="2DF08F4D" w:rsidR="00D91CB7" w:rsidRPr="00D91CB7" w:rsidRDefault="00D91CB7" w:rsidP="00D91CB7">
      <w:pPr>
        <w:pStyle w:val="aff3"/>
        <w:rPr>
          <w:lang w:val="ru-RU"/>
        </w:rPr>
      </w:pPr>
      <w:r>
        <w:rPr>
          <w:lang w:val="ru-RU"/>
        </w:rPr>
        <w:t>Рисунок 2 – Юнит тесты</w:t>
      </w:r>
    </w:p>
    <w:p w14:paraId="358E0805" w14:textId="621A038F" w:rsidR="002E3110" w:rsidRDefault="002E3110" w:rsidP="00916C83">
      <w:pPr>
        <w:pStyle w:val="2a"/>
      </w:pPr>
      <w:r>
        <w:t>Вывод</w:t>
      </w:r>
    </w:p>
    <w:p w14:paraId="1B076DC7" w14:textId="77777777" w:rsidR="00C66315" w:rsidRDefault="00C66315" w:rsidP="00916C83">
      <w:pPr>
        <w:pStyle w:val="2a"/>
      </w:pPr>
    </w:p>
    <w:p w14:paraId="659EAFAF" w14:textId="777863B6" w:rsidR="002E3110" w:rsidRPr="00C66315" w:rsidRDefault="00A71327" w:rsidP="00C66315">
      <w:pPr>
        <w:pStyle w:val="120"/>
        <w:spacing w:line="360" w:lineRule="auto"/>
        <w:rPr>
          <w:sz w:val="28"/>
        </w:rPr>
      </w:pPr>
      <w:r>
        <w:rPr>
          <w:sz w:val="28"/>
        </w:rPr>
        <w:t>При выполнении данной лабораторной работы</w:t>
      </w:r>
      <w:r w:rsidR="003A62EB">
        <w:rPr>
          <w:sz w:val="28"/>
        </w:rPr>
        <w:t xml:space="preserve"> </w:t>
      </w:r>
      <w:r w:rsidR="009E37FF" w:rsidRPr="00C66315">
        <w:rPr>
          <w:sz w:val="28"/>
        </w:rPr>
        <w:t xml:space="preserve">я </w:t>
      </w:r>
      <w:r w:rsidR="005740D9" w:rsidRPr="00C66315">
        <w:rPr>
          <w:sz w:val="28"/>
        </w:rPr>
        <w:t>о</w:t>
      </w:r>
      <w:r w:rsidR="00EE5F81" w:rsidRPr="00C66315">
        <w:rPr>
          <w:sz w:val="28"/>
        </w:rPr>
        <w:t>знакомил</w:t>
      </w:r>
      <w:r w:rsidR="003A62EB">
        <w:rPr>
          <w:sz w:val="28"/>
        </w:rPr>
        <w:t>ась</w:t>
      </w:r>
      <w:r w:rsidR="00497EDD" w:rsidRPr="00C66315">
        <w:rPr>
          <w:sz w:val="28"/>
        </w:rPr>
        <w:t xml:space="preserve"> с</w:t>
      </w:r>
      <w:r w:rsidR="00EE5F81" w:rsidRPr="00C66315">
        <w:rPr>
          <w:sz w:val="28"/>
        </w:rPr>
        <w:t xml:space="preserve"> алгоритмом</w:t>
      </w:r>
      <w:r w:rsidR="0065738A" w:rsidRPr="00C66315">
        <w:rPr>
          <w:sz w:val="28"/>
        </w:rPr>
        <w:t xml:space="preserve"> Флойда-Уорш</w:t>
      </w:r>
      <w:r w:rsidR="00EE5F81" w:rsidRPr="00C66315">
        <w:rPr>
          <w:sz w:val="28"/>
        </w:rPr>
        <w:t>елл</w:t>
      </w:r>
      <w:r w:rsidR="0065738A" w:rsidRPr="00C66315">
        <w:rPr>
          <w:sz w:val="28"/>
        </w:rPr>
        <w:t>а и см</w:t>
      </w:r>
      <w:r w:rsidR="00497EDD" w:rsidRPr="00C66315">
        <w:rPr>
          <w:sz w:val="28"/>
        </w:rPr>
        <w:t>ог</w:t>
      </w:r>
      <w:r w:rsidR="003A62EB">
        <w:rPr>
          <w:sz w:val="28"/>
        </w:rPr>
        <w:t>ла</w:t>
      </w:r>
      <w:r w:rsidR="00497EDD" w:rsidRPr="00C66315">
        <w:rPr>
          <w:sz w:val="28"/>
        </w:rPr>
        <w:t xml:space="preserve"> применить его</w:t>
      </w:r>
      <w:r w:rsidR="0065738A" w:rsidRPr="00C66315">
        <w:rPr>
          <w:sz w:val="28"/>
        </w:rPr>
        <w:t xml:space="preserve"> на примере нахождени</w:t>
      </w:r>
      <w:r w:rsidR="00497EDD" w:rsidRPr="00C66315">
        <w:rPr>
          <w:sz w:val="28"/>
        </w:rPr>
        <w:t>я</w:t>
      </w:r>
      <w:r w:rsidR="0065738A" w:rsidRPr="00C66315">
        <w:rPr>
          <w:sz w:val="28"/>
        </w:rPr>
        <w:t xml:space="preserve"> выгодного пути</w:t>
      </w:r>
      <w:r w:rsidR="00A36CFD" w:rsidRPr="00C66315">
        <w:rPr>
          <w:sz w:val="28"/>
        </w:rPr>
        <w:t xml:space="preserve"> из</w:t>
      </w:r>
      <w:r w:rsidR="00497EDD" w:rsidRPr="00C66315">
        <w:rPr>
          <w:sz w:val="28"/>
        </w:rPr>
        <w:t xml:space="preserve"> </w:t>
      </w:r>
      <w:r w:rsidR="00BC3157">
        <w:rPr>
          <w:sz w:val="28"/>
        </w:rPr>
        <w:t>авиарейсов.</w:t>
      </w:r>
    </w:p>
    <w:p w14:paraId="5B0975E2" w14:textId="77777777" w:rsidR="002E3110" w:rsidRPr="002E3110" w:rsidRDefault="002E3110" w:rsidP="00BC652F">
      <w:pPr>
        <w:pStyle w:val="120"/>
      </w:pPr>
    </w:p>
    <w:sectPr w:rsidR="002E3110" w:rsidRPr="002E3110" w:rsidSect="00D02713">
      <w:headerReference w:type="default" r:id="rId10"/>
      <w:footerReference w:type="default" r:id="rId11"/>
      <w:headerReference w:type="first" r:id="rId1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DB8408" w14:textId="77777777" w:rsidR="005621B1" w:rsidRDefault="005621B1" w:rsidP="0098338E">
      <w:r>
        <w:separator/>
      </w:r>
    </w:p>
  </w:endnote>
  <w:endnote w:type="continuationSeparator" w:id="0">
    <w:p w14:paraId="21ECE0DB" w14:textId="77777777" w:rsidR="005621B1" w:rsidRDefault="005621B1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36D18D" w14:textId="303453FD" w:rsidR="00EF260E" w:rsidRDefault="00EF260E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BC3157">
      <w:rPr>
        <w:noProof/>
      </w:rPr>
      <w:t>2</w:t>
    </w:r>
    <w:r>
      <w:fldChar w:fldCharType="end"/>
    </w:r>
  </w:p>
  <w:p w14:paraId="18120416" w14:textId="77777777" w:rsidR="00EF260E" w:rsidRDefault="00EF260E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E54DC4" w14:textId="77777777" w:rsidR="005621B1" w:rsidRDefault="005621B1" w:rsidP="0098338E">
      <w:r>
        <w:separator/>
      </w:r>
    </w:p>
  </w:footnote>
  <w:footnote w:type="continuationSeparator" w:id="0">
    <w:p w14:paraId="6B8A6686" w14:textId="77777777" w:rsidR="005621B1" w:rsidRDefault="005621B1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0B4319" w14:textId="65F4ED4E" w:rsidR="00EF260E" w:rsidRDefault="00BB1DD0" w:rsidP="00B26317">
    <w:pPr>
      <w:pStyle w:val="af5"/>
      <w:ind w:right="-1"/>
      <w:jc w:val="righ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09246B" w14:textId="77777777" w:rsidR="00EF260E" w:rsidRDefault="00EF260E" w:rsidP="00E46B06">
    <w:pPr>
      <w:pStyle w:val="af5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93964"/>
    <w:multiLevelType w:val="multilevel"/>
    <w:tmpl w:val="D576C4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 w15:restartNumberingAfterBreak="0">
    <w:nsid w:val="02DD1170"/>
    <w:multiLevelType w:val="multilevel"/>
    <w:tmpl w:val="E75A074E"/>
    <w:styleLink w:val="Style1"/>
    <w:lvl w:ilvl="0">
      <w:start w:val="1"/>
      <w:numFmt w:val="decimal"/>
      <w:lvlText w:val="%1"/>
      <w:lvlJc w:val="left"/>
      <w:pPr>
        <w:ind w:left="432" w:hanging="144"/>
      </w:pPr>
      <w:rPr>
        <w:rFonts w:hint="default"/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3435A06"/>
    <w:multiLevelType w:val="multilevel"/>
    <w:tmpl w:val="41DA97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4D7518D"/>
    <w:multiLevelType w:val="multilevel"/>
    <w:tmpl w:val="04090025"/>
    <w:styleLink w:val="Style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972064D"/>
    <w:multiLevelType w:val="hybridMultilevel"/>
    <w:tmpl w:val="67CC9000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3DC1626"/>
    <w:multiLevelType w:val="multilevel"/>
    <w:tmpl w:val="21A2BD8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14454E08"/>
    <w:multiLevelType w:val="multilevel"/>
    <w:tmpl w:val="E75A074E"/>
    <w:numStyleLink w:val="Style1"/>
  </w:abstractNum>
  <w:abstractNum w:abstractNumId="10" w15:restartNumberingAfterBreak="0">
    <w:nsid w:val="145E0D5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55D44A6"/>
    <w:multiLevelType w:val="multilevel"/>
    <w:tmpl w:val="AD587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B22FF7"/>
    <w:multiLevelType w:val="multilevel"/>
    <w:tmpl w:val="AB7EB5D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18BB7491"/>
    <w:multiLevelType w:val="multilevel"/>
    <w:tmpl w:val="04090025"/>
    <w:numStyleLink w:val="Style2"/>
  </w:abstractNum>
  <w:abstractNum w:abstractNumId="14" w15:restartNumberingAfterBreak="0">
    <w:nsid w:val="1A881744"/>
    <w:multiLevelType w:val="multilevel"/>
    <w:tmpl w:val="922C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B3869CA"/>
    <w:multiLevelType w:val="multilevel"/>
    <w:tmpl w:val="6CCA04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1F6B0F94"/>
    <w:multiLevelType w:val="hybridMultilevel"/>
    <w:tmpl w:val="3894109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7" w15:restartNumberingAfterBreak="0">
    <w:nsid w:val="23714C98"/>
    <w:multiLevelType w:val="multilevel"/>
    <w:tmpl w:val="71625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4D65471"/>
    <w:multiLevelType w:val="multilevel"/>
    <w:tmpl w:val="41DA9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C565C2"/>
    <w:multiLevelType w:val="multilevel"/>
    <w:tmpl w:val="21A2BD8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30881BA9"/>
    <w:multiLevelType w:val="multilevel"/>
    <w:tmpl w:val="9670D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32D7DF1"/>
    <w:multiLevelType w:val="multilevel"/>
    <w:tmpl w:val="21A2BD8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3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537020"/>
    <w:multiLevelType w:val="hybridMultilevel"/>
    <w:tmpl w:val="7340E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136D1D"/>
    <w:multiLevelType w:val="hybridMultilevel"/>
    <w:tmpl w:val="967C8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87482E"/>
    <w:multiLevelType w:val="multilevel"/>
    <w:tmpl w:val="666EEFF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5F43642A"/>
    <w:multiLevelType w:val="multilevel"/>
    <w:tmpl w:val="B7C8F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A06096"/>
    <w:multiLevelType w:val="multilevel"/>
    <w:tmpl w:val="074A0496"/>
    <w:lvl w:ilvl="0">
      <w:start w:val="1"/>
      <w:numFmt w:val="decimal"/>
      <w:pStyle w:val="1"/>
      <w:lvlText w:val="%1"/>
      <w:lvlJc w:val="left"/>
      <w:pPr>
        <w:ind w:left="432" w:hanging="432"/>
      </w:pPr>
      <w:rPr>
        <w:color w:val="FFFFFF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63BB3C07"/>
    <w:multiLevelType w:val="multilevel"/>
    <w:tmpl w:val="21A2BD8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6DC8739D"/>
    <w:multiLevelType w:val="multilevel"/>
    <w:tmpl w:val="41DA97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2" w15:restartNumberingAfterBreak="0">
    <w:nsid w:val="70222273"/>
    <w:multiLevelType w:val="multilevel"/>
    <w:tmpl w:val="AEDC9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CA4219"/>
    <w:multiLevelType w:val="multilevel"/>
    <w:tmpl w:val="41DA97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" w15:restartNumberingAfterBreak="0">
    <w:nsid w:val="77595170"/>
    <w:multiLevelType w:val="multilevel"/>
    <w:tmpl w:val="BBB0C5D4"/>
    <w:lvl w:ilvl="0">
      <w:start w:val="6"/>
      <w:numFmt w:val="decimal"/>
      <w:lvlText w:val="%1"/>
      <w:lvlJc w:val="left"/>
      <w:pPr>
        <w:ind w:left="432" w:hanging="432"/>
      </w:pPr>
      <w:rPr>
        <w:rFonts w:hint="default"/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 w15:restartNumberingAfterBreak="0">
    <w:nsid w:val="778B66C7"/>
    <w:multiLevelType w:val="multilevel"/>
    <w:tmpl w:val="E5B842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798C4775"/>
    <w:multiLevelType w:val="multilevel"/>
    <w:tmpl w:val="AB0449F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 w15:restartNumberingAfterBreak="0">
    <w:nsid w:val="7A502437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 w15:restartNumberingAfterBreak="0">
    <w:nsid w:val="7CD54F3B"/>
    <w:multiLevelType w:val="multilevel"/>
    <w:tmpl w:val="21A2BD8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9" w15:restartNumberingAfterBreak="0">
    <w:nsid w:val="7EF00BDE"/>
    <w:multiLevelType w:val="multilevel"/>
    <w:tmpl w:val="F692E5A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0" w15:restartNumberingAfterBreak="0">
    <w:nsid w:val="7F4D76CE"/>
    <w:multiLevelType w:val="multilevel"/>
    <w:tmpl w:val="90241910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1" w15:restartNumberingAfterBreak="0">
    <w:nsid w:val="7FCC0E23"/>
    <w:multiLevelType w:val="multilevel"/>
    <w:tmpl w:val="0BC26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1"/>
  </w:num>
  <w:num w:numId="3">
    <w:abstractNumId w:val="22"/>
  </w:num>
  <w:num w:numId="4">
    <w:abstractNumId w:val="30"/>
  </w:num>
  <w:num w:numId="5">
    <w:abstractNumId w:val="7"/>
  </w:num>
  <w:num w:numId="6">
    <w:abstractNumId w:val="5"/>
  </w:num>
  <w:num w:numId="7">
    <w:abstractNumId w:val="35"/>
  </w:num>
  <w:num w:numId="8">
    <w:abstractNumId w:val="37"/>
  </w:num>
  <w:num w:numId="9">
    <w:abstractNumId w:val="28"/>
  </w:num>
  <w:num w:numId="10">
    <w:abstractNumId w:val="16"/>
  </w:num>
  <w:num w:numId="11">
    <w:abstractNumId w:val="6"/>
  </w:num>
  <w:num w:numId="12">
    <w:abstractNumId w:val="25"/>
  </w:num>
  <w:num w:numId="13">
    <w:abstractNumId w:val="2"/>
  </w:num>
  <w:num w:numId="14">
    <w:abstractNumId w:val="9"/>
  </w:num>
  <w:num w:numId="15">
    <w:abstractNumId w:val="10"/>
  </w:num>
  <w:num w:numId="16">
    <w:abstractNumId w:val="4"/>
  </w:num>
  <w:num w:numId="17">
    <w:abstractNumId w:val="13"/>
  </w:num>
  <w:num w:numId="18">
    <w:abstractNumId w:val="39"/>
  </w:num>
  <w:num w:numId="19">
    <w:abstractNumId w:val="8"/>
  </w:num>
  <w:num w:numId="20">
    <w:abstractNumId w:val="38"/>
  </w:num>
  <w:num w:numId="21">
    <w:abstractNumId w:val="19"/>
  </w:num>
  <w:num w:numId="22">
    <w:abstractNumId w:val="29"/>
  </w:num>
  <w:num w:numId="23">
    <w:abstractNumId w:val="21"/>
  </w:num>
  <w:num w:numId="24">
    <w:abstractNumId w:val="26"/>
  </w:num>
  <w:num w:numId="25">
    <w:abstractNumId w:val="2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</w:num>
  <w:num w:numId="28">
    <w:abstractNumId w:val="15"/>
  </w:num>
  <w:num w:numId="29">
    <w:abstractNumId w:val="36"/>
  </w:num>
  <w:num w:numId="30">
    <w:abstractNumId w:val="40"/>
  </w:num>
  <w:num w:numId="31">
    <w:abstractNumId w:val="34"/>
  </w:num>
  <w:num w:numId="32">
    <w:abstractNumId w:val="0"/>
  </w:num>
  <w:num w:numId="33">
    <w:abstractNumId w:val="24"/>
  </w:num>
  <w:num w:numId="34">
    <w:abstractNumId w:val="31"/>
  </w:num>
  <w:num w:numId="35">
    <w:abstractNumId w:val="18"/>
  </w:num>
  <w:num w:numId="36">
    <w:abstractNumId w:val="33"/>
  </w:num>
  <w:num w:numId="37">
    <w:abstractNumId w:val="14"/>
  </w:num>
  <w:num w:numId="38">
    <w:abstractNumId w:val="20"/>
  </w:num>
  <w:num w:numId="39">
    <w:abstractNumId w:val="17"/>
  </w:num>
  <w:num w:numId="40">
    <w:abstractNumId w:val="27"/>
  </w:num>
  <w:num w:numId="41">
    <w:abstractNumId w:val="11"/>
  </w:num>
  <w:num w:numId="42">
    <w:abstractNumId w:val="32"/>
  </w:num>
  <w:num w:numId="43">
    <w:abstractNumId w:val="41"/>
  </w:num>
  <w:num w:numId="44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linkStyles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4FDA"/>
    <w:rsid w:val="00016BD5"/>
    <w:rsid w:val="000174AA"/>
    <w:rsid w:val="0001755F"/>
    <w:rsid w:val="00017A9E"/>
    <w:rsid w:val="00020C80"/>
    <w:rsid w:val="00021712"/>
    <w:rsid w:val="00021F8A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3F7F"/>
    <w:rsid w:val="000459A4"/>
    <w:rsid w:val="000459F2"/>
    <w:rsid w:val="00045D52"/>
    <w:rsid w:val="000503E0"/>
    <w:rsid w:val="00050B16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76FED"/>
    <w:rsid w:val="00080961"/>
    <w:rsid w:val="000837A2"/>
    <w:rsid w:val="00083B26"/>
    <w:rsid w:val="00084A84"/>
    <w:rsid w:val="00086185"/>
    <w:rsid w:val="000864C1"/>
    <w:rsid w:val="0008715D"/>
    <w:rsid w:val="00087D12"/>
    <w:rsid w:val="000906B5"/>
    <w:rsid w:val="00090EBB"/>
    <w:rsid w:val="000911A4"/>
    <w:rsid w:val="000924A2"/>
    <w:rsid w:val="00092997"/>
    <w:rsid w:val="000930EE"/>
    <w:rsid w:val="00094718"/>
    <w:rsid w:val="0009588C"/>
    <w:rsid w:val="00096B9D"/>
    <w:rsid w:val="000A14FD"/>
    <w:rsid w:val="000A15A1"/>
    <w:rsid w:val="000A1E14"/>
    <w:rsid w:val="000A323F"/>
    <w:rsid w:val="000A41C2"/>
    <w:rsid w:val="000A50DF"/>
    <w:rsid w:val="000A5AE7"/>
    <w:rsid w:val="000A646F"/>
    <w:rsid w:val="000A66F7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53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E7681"/>
    <w:rsid w:val="000F13C1"/>
    <w:rsid w:val="000F289D"/>
    <w:rsid w:val="000F31A8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674"/>
    <w:rsid w:val="00113BA4"/>
    <w:rsid w:val="001148FC"/>
    <w:rsid w:val="001149E3"/>
    <w:rsid w:val="0011562F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210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F07"/>
    <w:rsid w:val="001621E4"/>
    <w:rsid w:val="00162770"/>
    <w:rsid w:val="00162E6A"/>
    <w:rsid w:val="00163971"/>
    <w:rsid w:val="00165A41"/>
    <w:rsid w:val="00167094"/>
    <w:rsid w:val="00171682"/>
    <w:rsid w:val="00171683"/>
    <w:rsid w:val="001722CB"/>
    <w:rsid w:val="001726B4"/>
    <w:rsid w:val="00174BE2"/>
    <w:rsid w:val="001750C7"/>
    <w:rsid w:val="001833E8"/>
    <w:rsid w:val="001847C2"/>
    <w:rsid w:val="00184D0E"/>
    <w:rsid w:val="001859E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2D1"/>
    <w:rsid w:val="00194727"/>
    <w:rsid w:val="00194D67"/>
    <w:rsid w:val="00195EF5"/>
    <w:rsid w:val="00195F78"/>
    <w:rsid w:val="001976DE"/>
    <w:rsid w:val="001A1285"/>
    <w:rsid w:val="001A3458"/>
    <w:rsid w:val="001A3D18"/>
    <w:rsid w:val="001A5597"/>
    <w:rsid w:val="001A5B5F"/>
    <w:rsid w:val="001A6352"/>
    <w:rsid w:val="001A65A2"/>
    <w:rsid w:val="001A72EB"/>
    <w:rsid w:val="001A7E3D"/>
    <w:rsid w:val="001B09C8"/>
    <w:rsid w:val="001B0F13"/>
    <w:rsid w:val="001B2BBA"/>
    <w:rsid w:val="001B2F5C"/>
    <w:rsid w:val="001B39DD"/>
    <w:rsid w:val="001B4ECD"/>
    <w:rsid w:val="001B574A"/>
    <w:rsid w:val="001B6860"/>
    <w:rsid w:val="001B696C"/>
    <w:rsid w:val="001B6F63"/>
    <w:rsid w:val="001B7841"/>
    <w:rsid w:val="001C0480"/>
    <w:rsid w:val="001C1B50"/>
    <w:rsid w:val="001C21A5"/>
    <w:rsid w:val="001C2325"/>
    <w:rsid w:val="001C3847"/>
    <w:rsid w:val="001C4D9C"/>
    <w:rsid w:val="001C5833"/>
    <w:rsid w:val="001C611A"/>
    <w:rsid w:val="001C6A40"/>
    <w:rsid w:val="001C6B90"/>
    <w:rsid w:val="001C7F4D"/>
    <w:rsid w:val="001D0087"/>
    <w:rsid w:val="001D3783"/>
    <w:rsid w:val="001D3A36"/>
    <w:rsid w:val="001D3DC9"/>
    <w:rsid w:val="001E0365"/>
    <w:rsid w:val="001E0FEE"/>
    <w:rsid w:val="001E191C"/>
    <w:rsid w:val="001E21FF"/>
    <w:rsid w:val="001E26D7"/>
    <w:rsid w:val="001E2F97"/>
    <w:rsid w:val="001E3488"/>
    <w:rsid w:val="001E570D"/>
    <w:rsid w:val="001E6365"/>
    <w:rsid w:val="001E66C9"/>
    <w:rsid w:val="001E7EE5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686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1803"/>
    <w:rsid w:val="00246E84"/>
    <w:rsid w:val="00246ECD"/>
    <w:rsid w:val="002472EE"/>
    <w:rsid w:val="00250306"/>
    <w:rsid w:val="00251993"/>
    <w:rsid w:val="00251C9E"/>
    <w:rsid w:val="00252C13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67FAC"/>
    <w:rsid w:val="00272534"/>
    <w:rsid w:val="00272865"/>
    <w:rsid w:val="002743B2"/>
    <w:rsid w:val="00274DEB"/>
    <w:rsid w:val="00275FD6"/>
    <w:rsid w:val="00276A89"/>
    <w:rsid w:val="0028346F"/>
    <w:rsid w:val="002835CF"/>
    <w:rsid w:val="002843D6"/>
    <w:rsid w:val="002845CB"/>
    <w:rsid w:val="00284BC8"/>
    <w:rsid w:val="00286584"/>
    <w:rsid w:val="00290054"/>
    <w:rsid w:val="0029030C"/>
    <w:rsid w:val="00290BAC"/>
    <w:rsid w:val="0029106B"/>
    <w:rsid w:val="00293DFE"/>
    <w:rsid w:val="00294381"/>
    <w:rsid w:val="0029455F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A74AE"/>
    <w:rsid w:val="002B030E"/>
    <w:rsid w:val="002B191F"/>
    <w:rsid w:val="002B267E"/>
    <w:rsid w:val="002B2B7F"/>
    <w:rsid w:val="002B2BB1"/>
    <w:rsid w:val="002B2E5A"/>
    <w:rsid w:val="002B35F3"/>
    <w:rsid w:val="002B366D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C7469"/>
    <w:rsid w:val="002D2CF1"/>
    <w:rsid w:val="002D5D9F"/>
    <w:rsid w:val="002D6095"/>
    <w:rsid w:val="002D6336"/>
    <w:rsid w:val="002D72A8"/>
    <w:rsid w:val="002E2D46"/>
    <w:rsid w:val="002E2E79"/>
    <w:rsid w:val="002E3110"/>
    <w:rsid w:val="002E42D2"/>
    <w:rsid w:val="002F0969"/>
    <w:rsid w:val="002F0C0B"/>
    <w:rsid w:val="002F1E79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151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A8B"/>
    <w:rsid w:val="00310CCB"/>
    <w:rsid w:val="00311D2D"/>
    <w:rsid w:val="003123AB"/>
    <w:rsid w:val="00314408"/>
    <w:rsid w:val="00314F5B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6F8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09D"/>
    <w:rsid w:val="00360776"/>
    <w:rsid w:val="003608E9"/>
    <w:rsid w:val="00361ABA"/>
    <w:rsid w:val="00361BD5"/>
    <w:rsid w:val="00364BF9"/>
    <w:rsid w:val="003704D2"/>
    <w:rsid w:val="00370C62"/>
    <w:rsid w:val="00371AC3"/>
    <w:rsid w:val="003727E2"/>
    <w:rsid w:val="00373027"/>
    <w:rsid w:val="00374B6F"/>
    <w:rsid w:val="00377DCC"/>
    <w:rsid w:val="003802F5"/>
    <w:rsid w:val="0038038D"/>
    <w:rsid w:val="00380B9F"/>
    <w:rsid w:val="00380D8C"/>
    <w:rsid w:val="0038107E"/>
    <w:rsid w:val="00382F9C"/>
    <w:rsid w:val="003838EC"/>
    <w:rsid w:val="00386BE7"/>
    <w:rsid w:val="00387478"/>
    <w:rsid w:val="00390BF3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7F2"/>
    <w:rsid w:val="003A0BC0"/>
    <w:rsid w:val="003A0D72"/>
    <w:rsid w:val="003A4870"/>
    <w:rsid w:val="003A62EB"/>
    <w:rsid w:val="003A6EAE"/>
    <w:rsid w:val="003B0C6A"/>
    <w:rsid w:val="003B1379"/>
    <w:rsid w:val="003B28D1"/>
    <w:rsid w:val="003B3F41"/>
    <w:rsid w:val="003B3FFB"/>
    <w:rsid w:val="003B4C4D"/>
    <w:rsid w:val="003C04DF"/>
    <w:rsid w:val="003C07AA"/>
    <w:rsid w:val="003C096F"/>
    <w:rsid w:val="003C1B6F"/>
    <w:rsid w:val="003C43F4"/>
    <w:rsid w:val="003C4793"/>
    <w:rsid w:val="003C534A"/>
    <w:rsid w:val="003C55CC"/>
    <w:rsid w:val="003C7504"/>
    <w:rsid w:val="003C774E"/>
    <w:rsid w:val="003C790C"/>
    <w:rsid w:val="003D1889"/>
    <w:rsid w:val="003D23B2"/>
    <w:rsid w:val="003D457D"/>
    <w:rsid w:val="003E0D63"/>
    <w:rsid w:val="003E10D1"/>
    <w:rsid w:val="003E1645"/>
    <w:rsid w:val="003E3AC7"/>
    <w:rsid w:val="003E5B7A"/>
    <w:rsid w:val="003E64BD"/>
    <w:rsid w:val="003E6FFB"/>
    <w:rsid w:val="003E73D5"/>
    <w:rsid w:val="003F0D1A"/>
    <w:rsid w:val="003F4162"/>
    <w:rsid w:val="003F4716"/>
    <w:rsid w:val="003F6810"/>
    <w:rsid w:val="003F723A"/>
    <w:rsid w:val="004017F2"/>
    <w:rsid w:val="0040243B"/>
    <w:rsid w:val="00402508"/>
    <w:rsid w:val="0040305F"/>
    <w:rsid w:val="00403697"/>
    <w:rsid w:val="00403E38"/>
    <w:rsid w:val="00403FA2"/>
    <w:rsid w:val="00404969"/>
    <w:rsid w:val="00406768"/>
    <w:rsid w:val="00410A74"/>
    <w:rsid w:val="00410EE9"/>
    <w:rsid w:val="00413784"/>
    <w:rsid w:val="004139F4"/>
    <w:rsid w:val="00413D28"/>
    <w:rsid w:val="00416255"/>
    <w:rsid w:val="00417DA7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CEE"/>
    <w:rsid w:val="00445EAF"/>
    <w:rsid w:val="00445EC6"/>
    <w:rsid w:val="00446840"/>
    <w:rsid w:val="00447048"/>
    <w:rsid w:val="004479E2"/>
    <w:rsid w:val="00451716"/>
    <w:rsid w:val="00452208"/>
    <w:rsid w:val="00452A06"/>
    <w:rsid w:val="00452A29"/>
    <w:rsid w:val="00453AD9"/>
    <w:rsid w:val="00453F0A"/>
    <w:rsid w:val="00453F0B"/>
    <w:rsid w:val="004541B6"/>
    <w:rsid w:val="004545F0"/>
    <w:rsid w:val="00455877"/>
    <w:rsid w:val="004577A8"/>
    <w:rsid w:val="0045786D"/>
    <w:rsid w:val="00460130"/>
    <w:rsid w:val="004605A2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67B4E"/>
    <w:rsid w:val="00470CB9"/>
    <w:rsid w:val="00471F15"/>
    <w:rsid w:val="00473725"/>
    <w:rsid w:val="00473DA7"/>
    <w:rsid w:val="004742EC"/>
    <w:rsid w:val="004758D8"/>
    <w:rsid w:val="00475E4A"/>
    <w:rsid w:val="00475EB2"/>
    <w:rsid w:val="00476328"/>
    <w:rsid w:val="00476F56"/>
    <w:rsid w:val="004772BE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0BD6"/>
    <w:rsid w:val="004924B0"/>
    <w:rsid w:val="004933A0"/>
    <w:rsid w:val="00493678"/>
    <w:rsid w:val="00493723"/>
    <w:rsid w:val="004941B1"/>
    <w:rsid w:val="004949AE"/>
    <w:rsid w:val="0049566F"/>
    <w:rsid w:val="004968C7"/>
    <w:rsid w:val="00497763"/>
    <w:rsid w:val="00497EDD"/>
    <w:rsid w:val="004A2551"/>
    <w:rsid w:val="004A2B82"/>
    <w:rsid w:val="004A2E5E"/>
    <w:rsid w:val="004A3B73"/>
    <w:rsid w:val="004A430E"/>
    <w:rsid w:val="004A4C68"/>
    <w:rsid w:val="004A52DE"/>
    <w:rsid w:val="004A540C"/>
    <w:rsid w:val="004A5932"/>
    <w:rsid w:val="004A5A98"/>
    <w:rsid w:val="004B0E45"/>
    <w:rsid w:val="004B3122"/>
    <w:rsid w:val="004B51A6"/>
    <w:rsid w:val="004B64A3"/>
    <w:rsid w:val="004C04CA"/>
    <w:rsid w:val="004C3F2F"/>
    <w:rsid w:val="004C42CB"/>
    <w:rsid w:val="004C726E"/>
    <w:rsid w:val="004D19D1"/>
    <w:rsid w:val="004D23C3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2F"/>
    <w:rsid w:val="004F1834"/>
    <w:rsid w:val="004F199D"/>
    <w:rsid w:val="004F3A58"/>
    <w:rsid w:val="004F4B28"/>
    <w:rsid w:val="004F523C"/>
    <w:rsid w:val="004F57CD"/>
    <w:rsid w:val="004F5C29"/>
    <w:rsid w:val="004F77F7"/>
    <w:rsid w:val="00500545"/>
    <w:rsid w:val="005041EE"/>
    <w:rsid w:val="005048AA"/>
    <w:rsid w:val="005052EC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BC1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1928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3881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21B1"/>
    <w:rsid w:val="00564AED"/>
    <w:rsid w:val="00565054"/>
    <w:rsid w:val="00565F54"/>
    <w:rsid w:val="0056616A"/>
    <w:rsid w:val="00567E80"/>
    <w:rsid w:val="00572A72"/>
    <w:rsid w:val="00572B0D"/>
    <w:rsid w:val="00572EBE"/>
    <w:rsid w:val="00572F17"/>
    <w:rsid w:val="00573A74"/>
    <w:rsid w:val="005740D9"/>
    <w:rsid w:val="00575236"/>
    <w:rsid w:val="00577AAB"/>
    <w:rsid w:val="00580767"/>
    <w:rsid w:val="00581BB2"/>
    <w:rsid w:val="00582C57"/>
    <w:rsid w:val="0058635C"/>
    <w:rsid w:val="005865FB"/>
    <w:rsid w:val="00587D46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DD1"/>
    <w:rsid w:val="005A4E20"/>
    <w:rsid w:val="005A6675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7D7"/>
    <w:rsid w:val="005B7A03"/>
    <w:rsid w:val="005B7FAC"/>
    <w:rsid w:val="005C3719"/>
    <w:rsid w:val="005C5B34"/>
    <w:rsid w:val="005C63AA"/>
    <w:rsid w:val="005D2E59"/>
    <w:rsid w:val="005D4CC0"/>
    <w:rsid w:val="005D720F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4E82"/>
    <w:rsid w:val="00625995"/>
    <w:rsid w:val="00625D9E"/>
    <w:rsid w:val="006274B8"/>
    <w:rsid w:val="006311A1"/>
    <w:rsid w:val="00631DEA"/>
    <w:rsid w:val="006330E1"/>
    <w:rsid w:val="00633647"/>
    <w:rsid w:val="00633AE2"/>
    <w:rsid w:val="006355EE"/>
    <w:rsid w:val="00635C37"/>
    <w:rsid w:val="00636198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01B3"/>
    <w:rsid w:val="006513E2"/>
    <w:rsid w:val="0065397E"/>
    <w:rsid w:val="00656EC5"/>
    <w:rsid w:val="00657108"/>
    <w:rsid w:val="0065738A"/>
    <w:rsid w:val="0066043D"/>
    <w:rsid w:val="00660715"/>
    <w:rsid w:val="00661143"/>
    <w:rsid w:val="006615E9"/>
    <w:rsid w:val="00662A33"/>
    <w:rsid w:val="006630EA"/>
    <w:rsid w:val="006639BE"/>
    <w:rsid w:val="00663D62"/>
    <w:rsid w:val="00665030"/>
    <w:rsid w:val="006651AD"/>
    <w:rsid w:val="00666DA7"/>
    <w:rsid w:val="00667476"/>
    <w:rsid w:val="00670C5A"/>
    <w:rsid w:val="00671DBC"/>
    <w:rsid w:val="00672429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86C5D"/>
    <w:rsid w:val="006905A9"/>
    <w:rsid w:val="00690ECF"/>
    <w:rsid w:val="006918CB"/>
    <w:rsid w:val="006928FE"/>
    <w:rsid w:val="00693167"/>
    <w:rsid w:val="006933A5"/>
    <w:rsid w:val="00693469"/>
    <w:rsid w:val="00694F87"/>
    <w:rsid w:val="00695934"/>
    <w:rsid w:val="00696E4B"/>
    <w:rsid w:val="006A0821"/>
    <w:rsid w:val="006A223A"/>
    <w:rsid w:val="006A2C49"/>
    <w:rsid w:val="006A3143"/>
    <w:rsid w:val="006A350F"/>
    <w:rsid w:val="006A4A31"/>
    <w:rsid w:val="006A4ADD"/>
    <w:rsid w:val="006A4BCC"/>
    <w:rsid w:val="006A5A0E"/>
    <w:rsid w:val="006A6E30"/>
    <w:rsid w:val="006A7323"/>
    <w:rsid w:val="006A79F3"/>
    <w:rsid w:val="006B1770"/>
    <w:rsid w:val="006B1777"/>
    <w:rsid w:val="006B2839"/>
    <w:rsid w:val="006B3A13"/>
    <w:rsid w:val="006B6546"/>
    <w:rsid w:val="006B68DA"/>
    <w:rsid w:val="006B7E14"/>
    <w:rsid w:val="006C2D17"/>
    <w:rsid w:val="006C3406"/>
    <w:rsid w:val="006C3691"/>
    <w:rsid w:val="006C39A9"/>
    <w:rsid w:val="006C5A14"/>
    <w:rsid w:val="006C5BBC"/>
    <w:rsid w:val="006C7A94"/>
    <w:rsid w:val="006D06CD"/>
    <w:rsid w:val="006D0FDE"/>
    <w:rsid w:val="006D10BB"/>
    <w:rsid w:val="006D12B4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2E1B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6E2"/>
    <w:rsid w:val="00712B25"/>
    <w:rsid w:val="00712B39"/>
    <w:rsid w:val="00720137"/>
    <w:rsid w:val="00720941"/>
    <w:rsid w:val="007212A2"/>
    <w:rsid w:val="007226F1"/>
    <w:rsid w:val="00723609"/>
    <w:rsid w:val="0072788E"/>
    <w:rsid w:val="00727A62"/>
    <w:rsid w:val="00731685"/>
    <w:rsid w:val="00732162"/>
    <w:rsid w:val="007328FB"/>
    <w:rsid w:val="00733A77"/>
    <w:rsid w:val="00733F7E"/>
    <w:rsid w:val="0073525C"/>
    <w:rsid w:val="00735700"/>
    <w:rsid w:val="007358E7"/>
    <w:rsid w:val="00736956"/>
    <w:rsid w:val="00736DB9"/>
    <w:rsid w:val="00737D8B"/>
    <w:rsid w:val="007404A7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5FD7"/>
    <w:rsid w:val="007678F4"/>
    <w:rsid w:val="00770E35"/>
    <w:rsid w:val="00773DE6"/>
    <w:rsid w:val="00777209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074"/>
    <w:rsid w:val="007A0A07"/>
    <w:rsid w:val="007A21E2"/>
    <w:rsid w:val="007A2273"/>
    <w:rsid w:val="007A3092"/>
    <w:rsid w:val="007A3BE0"/>
    <w:rsid w:val="007A57AC"/>
    <w:rsid w:val="007B1FFD"/>
    <w:rsid w:val="007B3E5B"/>
    <w:rsid w:val="007B4772"/>
    <w:rsid w:val="007B5B56"/>
    <w:rsid w:val="007B6007"/>
    <w:rsid w:val="007B6092"/>
    <w:rsid w:val="007B7356"/>
    <w:rsid w:val="007C0AFE"/>
    <w:rsid w:val="007C0F19"/>
    <w:rsid w:val="007C1173"/>
    <w:rsid w:val="007C254A"/>
    <w:rsid w:val="007C2EBA"/>
    <w:rsid w:val="007C487B"/>
    <w:rsid w:val="007C57C1"/>
    <w:rsid w:val="007C63A8"/>
    <w:rsid w:val="007D0405"/>
    <w:rsid w:val="007D09E0"/>
    <w:rsid w:val="007D0DD6"/>
    <w:rsid w:val="007D2FC0"/>
    <w:rsid w:val="007D592F"/>
    <w:rsid w:val="007E0775"/>
    <w:rsid w:val="007E094C"/>
    <w:rsid w:val="007E129D"/>
    <w:rsid w:val="007E1C80"/>
    <w:rsid w:val="007E1D0A"/>
    <w:rsid w:val="007E1DCA"/>
    <w:rsid w:val="007E2DB7"/>
    <w:rsid w:val="007E4134"/>
    <w:rsid w:val="007E434C"/>
    <w:rsid w:val="007E513D"/>
    <w:rsid w:val="007E5EA5"/>
    <w:rsid w:val="007E647F"/>
    <w:rsid w:val="007E69F4"/>
    <w:rsid w:val="007F08C9"/>
    <w:rsid w:val="007F12DB"/>
    <w:rsid w:val="007F18E4"/>
    <w:rsid w:val="007F1A20"/>
    <w:rsid w:val="007F2491"/>
    <w:rsid w:val="007F2D0D"/>
    <w:rsid w:val="007F3B5A"/>
    <w:rsid w:val="007F404E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4EFE"/>
    <w:rsid w:val="0084572D"/>
    <w:rsid w:val="00845A3D"/>
    <w:rsid w:val="00850F34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387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3ED6"/>
    <w:rsid w:val="00894052"/>
    <w:rsid w:val="008965BD"/>
    <w:rsid w:val="008A051E"/>
    <w:rsid w:val="008A1135"/>
    <w:rsid w:val="008A38B5"/>
    <w:rsid w:val="008A3B97"/>
    <w:rsid w:val="008A43AC"/>
    <w:rsid w:val="008A5C2B"/>
    <w:rsid w:val="008B0FA0"/>
    <w:rsid w:val="008B39B6"/>
    <w:rsid w:val="008B5098"/>
    <w:rsid w:val="008B5A83"/>
    <w:rsid w:val="008B699C"/>
    <w:rsid w:val="008B759F"/>
    <w:rsid w:val="008B7D2D"/>
    <w:rsid w:val="008C0AC1"/>
    <w:rsid w:val="008C1616"/>
    <w:rsid w:val="008C1BA0"/>
    <w:rsid w:val="008C2A84"/>
    <w:rsid w:val="008C31E4"/>
    <w:rsid w:val="008C498E"/>
    <w:rsid w:val="008C5DC4"/>
    <w:rsid w:val="008C6E70"/>
    <w:rsid w:val="008C758A"/>
    <w:rsid w:val="008C7AF6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E1F4A"/>
    <w:rsid w:val="008E7493"/>
    <w:rsid w:val="008F1AE6"/>
    <w:rsid w:val="008F3C2C"/>
    <w:rsid w:val="008F44AD"/>
    <w:rsid w:val="008F4A2D"/>
    <w:rsid w:val="00900EE8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16C83"/>
    <w:rsid w:val="00920E83"/>
    <w:rsid w:val="00920F39"/>
    <w:rsid w:val="00921219"/>
    <w:rsid w:val="0092270A"/>
    <w:rsid w:val="00922E42"/>
    <w:rsid w:val="0092414A"/>
    <w:rsid w:val="009241BA"/>
    <w:rsid w:val="009246ED"/>
    <w:rsid w:val="00924828"/>
    <w:rsid w:val="0092760C"/>
    <w:rsid w:val="00933339"/>
    <w:rsid w:val="00933CB4"/>
    <w:rsid w:val="009376E2"/>
    <w:rsid w:val="00940EE4"/>
    <w:rsid w:val="00941266"/>
    <w:rsid w:val="00941C6F"/>
    <w:rsid w:val="00942ACB"/>
    <w:rsid w:val="00942BCC"/>
    <w:rsid w:val="00943DC3"/>
    <w:rsid w:val="009453CD"/>
    <w:rsid w:val="009502B4"/>
    <w:rsid w:val="0095042D"/>
    <w:rsid w:val="00950768"/>
    <w:rsid w:val="0095079A"/>
    <w:rsid w:val="0095338D"/>
    <w:rsid w:val="009546A7"/>
    <w:rsid w:val="009554CC"/>
    <w:rsid w:val="0095555A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21A9"/>
    <w:rsid w:val="00994303"/>
    <w:rsid w:val="00996938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15D9"/>
    <w:rsid w:val="009C2E16"/>
    <w:rsid w:val="009C5546"/>
    <w:rsid w:val="009C7F7F"/>
    <w:rsid w:val="009D024E"/>
    <w:rsid w:val="009D1575"/>
    <w:rsid w:val="009D186A"/>
    <w:rsid w:val="009D2578"/>
    <w:rsid w:val="009D31BD"/>
    <w:rsid w:val="009D31E9"/>
    <w:rsid w:val="009D43E3"/>
    <w:rsid w:val="009D4428"/>
    <w:rsid w:val="009D5D4A"/>
    <w:rsid w:val="009D7D30"/>
    <w:rsid w:val="009E0563"/>
    <w:rsid w:val="009E1819"/>
    <w:rsid w:val="009E313B"/>
    <w:rsid w:val="009E353D"/>
    <w:rsid w:val="009E37FF"/>
    <w:rsid w:val="009E3A4D"/>
    <w:rsid w:val="009E4DE8"/>
    <w:rsid w:val="009E520E"/>
    <w:rsid w:val="009E5BA1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9F7D4A"/>
    <w:rsid w:val="00A0112F"/>
    <w:rsid w:val="00A0225C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3A5"/>
    <w:rsid w:val="00A244ED"/>
    <w:rsid w:val="00A24973"/>
    <w:rsid w:val="00A2514B"/>
    <w:rsid w:val="00A26323"/>
    <w:rsid w:val="00A2655A"/>
    <w:rsid w:val="00A304BD"/>
    <w:rsid w:val="00A3196F"/>
    <w:rsid w:val="00A323D6"/>
    <w:rsid w:val="00A33375"/>
    <w:rsid w:val="00A3390E"/>
    <w:rsid w:val="00A34642"/>
    <w:rsid w:val="00A3651F"/>
    <w:rsid w:val="00A36CFD"/>
    <w:rsid w:val="00A4065A"/>
    <w:rsid w:val="00A41072"/>
    <w:rsid w:val="00A413A5"/>
    <w:rsid w:val="00A41FA2"/>
    <w:rsid w:val="00A43F3E"/>
    <w:rsid w:val="00A447E9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2BB4"/>
    <w:rsid w:val="00A538C1"/>
    <w:rsid w:val="00A53A3D"/>
    <w:rsid w:val="00A56077"/>
    <w:rsid w:val="00A562D8"/>
    <w:rsid w:val="00A571EB"/>
    <w:rsid w:val="00A60388"/>
    <w:rsid w:val="00A71327"/>
    <w:rsid w:val="00A7156B"/>
    <w:rsid w:val="00A718C3"/>
    <w:rsid w:val="00A72204"/>
    <w:rsid w:val="00A75235"/>
    <w:rsid w:val="00A769E3"/>
    <w:rsid w:val="00A76C7A"/>
    <w:rsid w:val="00A77B3C"/>
    <w:rsid w:val="00A8075A"/>
    <w:rsid w:val="00A81588"/>
    <w:rsid w:val="00A82E93"/>
    <w:rsid w:val="00A866A4"/>
    <w:rsid w:val="00A86C4C"/>
    <w:rsid w:val="00A87121"/>
    <w:rsid w:val="00A877DD"/>
    <w:rsid w:val="00A87D9A"/>
    <w:rsid w:val="00A93500"/>
    <w:rsid w:val="00A94177"/>
    <w:rsid w:val="00A94902"/>
    <w:rsid w:val="00A9619F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2B0"/>
    <w:rsid w:val="00AB74CC"/>
    <w:rsid w:val="00AC12F0"/>
    <w:rsid w:val="00AC178E"/>
    <w:rsid w:val="00AC1EB4"/>
    <w:rsid w:val="00AC2C0B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453D"/>
    <w:rsid w:val="00B062B7"/>
    <w:rsid w:val="00B06C4C"/>
    <w:rsid w:val="00B114A8"/>
    <w:rsid w:val="00B11DA5"/>
    <w:rsid w:val="00B11F9B"/>
    <w:rsid w:val="00B13084"/>
    <w:rsid w:val="00B13D43"/>
    <w:rsid w:val="00B145A4"/>
    <w:rsid w:val="00B1506C"/>
    <w:rsid w:val="00B1609B"/>
    <w:rsid w:val="00B16789"/>
    <w:rsid w:val="00B2106F"/>
    <w:rsid w:val="00B229C4"/>
    <w:rsid w:val="00B22AD7"/>
    <w:rsid w:val="00B235D5"/>
    <w:rsid w:val="00B23A07"/>
    <w:rsid w:val="00B2419B"/>
    <w:rsid w:val="00B26317"/>
    <w:rsid w:val="00B26789"/>
    <w:rsid w:val="00B27337"/>
    <w:rsid w:val="00B2799B"/>
    <w:rsid w:val="00B31405"/>
    <w:rsid w:val="00B314D3"/>
    <w:rsid w:val="00B3277C"/>
    <w:rsid w:val="00B328BF"/>
    <w:rsid w:val="00B32BBE"/>
    <w:rsid w:val="00B33E05"/>
    <w:rsid w:val="00B35126"/>
    <w:rsid w:val="00B35E45"/>
    <w:rsid w:val="00B36340"/>
    <w:rsid w:val="00B37AAF"/>
    <w:rsid w:val="00B402DC"/>
    <w:rsid w:val="00B419D1"/>
    <w:rsid w:val="00B4282C"/>
    <w:rsid w:val="00B44C76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225B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0F57"/>
    <w:rsid w:val="00B91C87"/>
    <w:rsid w:val="00B934EA"/>
    <w:rsid w:val="00B9352D"/>
    <w:rsid w:val="00B94D6C"/>
    <w:rsid w:val="00B963D2"/>
    <w:rsid w:val="00B97C34"/>
    <w:rsid w:val="00BA2FE7"/>
    <w:rsid w:val="00BA31C1"/>
    <w:rsid w:val="00BA3E07"/>
    <w:rsid w:val="00BA41D5"/>
    <w:rsid w:val="00BA47AF"/>
    <w:rsid w:val="00BA57B3"/>
    <w:rsid w:val="00BA689E"/>
    <w:rsid w:val="00BA765B"/>
    <w:rsid w:val="00BB1DD0"/>
    <w:rsid w:val="00BB1DF2"/>
    <w:rsid w:val="00BB2E05"/>
    <w:rsid w:val="00BB37EA"/>
    <w:rsid w:val="00BB4296"/>
    <w:rsid w:val="00BB552E"/>
    <w:rsid w:val="00BB609B"/>
    <w:rsid w:val="00BB6622"/>
    <w:rsid w:val="00BC0A4D"/>
    <w:rsid w:val="00BC3157"/>
    <w:rsid w:val="00BC4DB3"/>
    <w:rsid w:val="00BC64FA"/>
    <w:rsid w:val="00BC652F"/>
    <w:rsid w:val="00BD09C4"/>
    <w:rsid w:val="00BD0C07"/>
    <w:rsid w:val="00BD16EA"/>
    <w:rsid w:val="00BD2240"/>
    <w:rsid w:val="00BD53EA"/>
    <w:rsid w:val="00BD6A99"/>
    <w:rsid w:val="00BD72FC"/>
    <w:rsid w:val="00BE2735"/>
    <w:rsid w:val="00BE294C"/>
    <w:rsid w:val="00BE2FC1"/>
    <w:rsid w:val="00BE4534"/>
    <w:rsid w:val="00BE4F4E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270B"/>
    <w:rsid w:val="00C03369"/>
    <w:rsid w:val="00C03447"/>
    <w:rsid w:val="00C04344"/>
    <w:rsid w:val="00C0564D"/>
    <w:rsid w:val="00C06B8E"/>
    <w:rsid w:val="00C10AC1"/>
    <w:rsid w:val="00C1117C"/>
    <w:rsid w:val="00C1268C"/>
    <w:rsid w:val="00C14B97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46D66"/>
    <w:rsid w:val="00C5068D"/>
    <w:rsid w:val="00C52C79"/>
    <w:rsid w:val="00C52DEC"/>
    <w:rsid w:val="00C534D0"/>
    <w:rsid w:val="00C56326"/>
    <w:rsid w:val="00C56673"/>
    <w:rsid w:val="00C604E7"/>
    <w:rsid w:val="00C60838"/>
    <w:rsid w:val="00C60B05"/>
    <w:rsid w:val="00C6493C"/>
    <w:rsid w:val="00C66315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47E2"/>
    <w:rsid w:val="00C759CA"/>
    <w:rsid w:val="00C768D8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0A16"/>
    <w:rsid w:val="00C917D5"/>
    <w:rsid w:val="00C9252C"/>
    <w:rsid w:val="00C93752"/>
    <w:rsid w:val="00C93AE6"/>
    <w:rsid w:val="00C958D8"/>
    <w:rsid w:val="00C97357"/>
    <w:rsid w:val="00C9778B"/>
    <w:rsid w:val="00C97D2A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50B2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02B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143"/>
    <w:rsid w:val="00CE12F7"/>
    <w:rsid w:val="00CE33D2"/>
    <w:rsid w:val="00CE41A6"/>
    <w:rsid w:val="00CE48AB"/>
    <w:rsid w:val="00CE5EEB"/>
    <w:rsid w:val="00CF0E3B"/>
    <w:rsid w:val="00CF1EAC"/>
    <w:rsid w:val="00CF2537"/>
    <w:rsid w:val="00CF3A14"/>
    <w:rsid w:val="00CF4275"/>
    <w:rsid w:val="00CF495D"/>
    <w:rsid w:val="00CF5F55"/>
    <w:rsid w:val="00CF6D67"/>
    <w:rsid w:val="00D02713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658F"/>
    <w:rsid w:val="00D27CE8"/>
    <w:rsid w:val="00D30501"/>
    <w:rsid w:val="00D30739"/>
    <w:rsid w:val="00D3151E"/>
    <w:rsid w:val="00D321E8"/>
    <w:rsid w:val="00D3268C"/>
    <w:rsid w:val="00D32CE5"/>
    <w:rsid w:val="00D343C0"/>
    <w:rsid w:val="00D34EDC"/>
    <w:rsid w:val="00D34FD6"/>
    <w:rsid w:val="00D35048"/>
    <w:rsid w:val="00D3632F"/>
    <w:rsid w:val="00D37B1B"/>
    <w:rsid w:val="00D40556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47A38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00BD"/>
    <w:rsid w:val="00D61CAE"/>
    <w:rsid w:val="00D63E77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1CB7"/>
    <w:rsid w:val="00D9522A"/>
    <w:rsid w:val="00D96922"/>
    <w:rsid w:val="00D96C6A"/>
    <w:rsid w:val="00DA02EA"/>
    <w:rsid w:val="00DA05AD"/>
    <w:rsid w:val="00DA0AB6"/>
    <w:rsid w:val="00DA0E01"/>
    <w:rsid w:val="00DA1B50"/>
    <w:rsid w:val="00DA4CB1"/>
    <w:rsid w:val="00DA4FB1"/>
    <w:rsid w:val="00DA5B06"/>
    <w:rsid w:val="00DB0D71"/>
    <w:rsid w:val="00DB1D0C"/>
    <w:rsid w:val="00DB1E5E"/>
    <w:rsid w:val="00DB30E4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5C20"/>
    <w:rsid w:val="00DC65DC"/>
    <w:rsid w:val="00DC6B1E"/>
    <w:rsid w:val="00DC6CA5"/>
    <w:rsid w:val="00DC6E35"/>
    <w:rsid w:val="00DD0097"/>
    <w:rsid w:val="00DD04FD"/>
    <w:rsid w:val="00DD06DB"/>
    <w:rsid w:val="00DD10A4"/>
    <w:rsid w:val="00DD175D"/>
    <w:rsid w:val="00DD261E"/>
    <w:rsid w:val="00DD2C99"/>
    <w:rsid w:val="00DD38F6"/>
    <w:rsid w:val="00DD4948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427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1C2F"/>
    <w:rsid w:val="00E12A69"/>
    <w:rsid w:val="00E13E0D"/>
    <w:rsid w:val="00E159F2"/>
    <w:rsid w:val="00E15C7F"/>
    <w:rsid w:val="00E16431"/>
    <w:rsid w:val="00E20476"/>
    <w:rsid w:val="00E20A35"/>
    <w:rsid w:val="00E218B5"/>
    <w:rsid w:val="00E21A37"/>
    <w:rsid w:val="00E2309B"/>
    <w:rsid w:val="00E2320A"/>
    <w:rsid w:val="00E23716"/>
    <w:rsid w:val="00E24A0B"/>
    <w:rsid w:val="00E26F58"/>
    <w:rsid w:val="00E27181"/>
    <w:rsid w:val="00E2745B"/>
    <w:rsid w:val="00E27C7F"/>
    <w:rsid w:val="00E3015D"/>
    <w:rsid w:val="00E313DE"/>
    <w:rsid w:val="00E31F44"/>
    <w:rsid w:val="00E32FF4"/>
    <w:rsid w:val="00E33CA0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06"/>
    <w:rsid w:val="00E46B7D"/>
    <w:rsid w:val="00E478EF"/>
    <w:rsid w:val="00E47B0D"/>
    <w:rsid w:val="00E47F07"/>
    <w:rsid w:val="00E52BEF"/>
    <w:rsid w:val="00E533C9"/>
    <w:rsid w:val="00E55386"/>
    <w:rsid w:val="00E55FAF"/>
    <w:rsid w:val="00E56EE2"/>
    <w:rsid w:val="00E576E5"/>
    <w:rsid w:val="00E60E9D"/>
    <w:rsid w:val="00E62D3D"/>
    <w:rsid w:val="00E64889"/>
    <w:rsid w:val="00E65BD7"/>
    <w:rsid w:val="00E71933"/>
    <w:rsid w:val="00E721B0"/>
    <w:rsid w:val="00E72313"/>
    <w:rsid w:val="00E7361B"/>
    <w:rsid w:val="00E739A0"/>
    <w:rsid w:val="00E73E19"/>
    <w:rsid w:val="00E74F54"/>
    <w:rsid w:val="00E75381"/>
    <w:rsid w:val="00E75D6F"/>
    <w:rsid w:val="00E76659"/>
    <w:rsid w:val="00E769A8"/>
    <w:rsid w:val="00E80F01"/>
    <w:rsid w:val="00E837E1"/>
    <w:rsid w:val="00E83FA9"/>
    <w:rsid w:val="00E84FE9"/>
    <w:rsid w:val="00E85294"/>
    <w:rsid w:val="00E870C4"/>
    <w:rsid w:val="00E906D6"/>
    <w:rsid w:val="00E90AAA"/>
    <w:rsid w:val="00E90CD0"/>
    <w:rsid w:val="00E90F6F"/>
    <w:rsid w:val="00E94472"/>
    <w:rsid w:val="00E9448C"/>
    <w:rsid w:val="00E959C1"/>
    <w:rsid w:val="00E95B29"/>
    <w:rsid w:val="00EA080D"/>
    <w:rsid w:val="00EA2061"/>
    <w:rsid w:val="00EA3E6F"/>
    <w:rsid w:val="00EA6C4A"/>
    <w:rsid w:val="00EA7998"/>
    <w:rsid w:val="00EB1D64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2E3"/>
    <w:rsid w:val="00EC3531"/>
    <w:rsid w:val="00EC3FC4"/>
    <w:rsid w:val="00EC5E5A"/>
    <w:rsid w:val="00EC6564"/>
    <w:rsid w:val="00ED01B8"/>
    <w:rsid w:val="00ED0FDA"/>
    <w:rsid w:val="00ED1431"/>
    <w:rsid w:val="00ED16D2"/>
    <w:rsid w:val="00ED334A"/>
    <w:rsid w:val="00ED4547"/>
    <w:rsid w:val="00ED56CF"/>
    <w:rsid w:val="00ED6560"/>
    <w:rsid w:val="00ED75D0"/>
    <w:rsid w:val="00ED7CB6"/>
    <w:rsid w:val="00EE4C61"/>
    <w:rsid w:val="00EE5F81"/>
    <w:rsid w:val="00EE7AF4"/>
    <w:rsid w:val="00EF260E"/>
    <w:rsid w:val="00EF3EDB"/>
    <w:rsid w:val="00EF4119"/>
    <w:rsid w:val="00EF4B23"/>
    <w:rsid w:val="00EF6877"/>
    <w:rsid w:val="00EF71B1"/>
    <w:rsid w:val="00EF757D"/>
    <w:rsid w:val="00F0137C"/>
    <w:rsid w:val="00F013BE"/>
    <w:rsid w:val="00F02758"/>
    <w:rsid w:val="00F02BA5"/>
    <w:rsid w:val="00F02E39"/>
    <w:rsid w:val="00F03497"/>
    <w:rsid w:val="00F05394"/>
    <w:rsid w:val="00F05399"/>
    <w:rsid w:val="00F05DA4"/>
    <w:rsid w:val="00F0600A"/>
    <w:rsid w:val="00F0636C"/>
    <w:rsid w:val="00F06599"/>
    <w:rsid w:val="00F070C9"/>
    <w:rsid w:val="00F114CB"/>
    <w:rsid w:val="00F1305F"/>
    <w:rsid w:val="00F14D41"/>
    <w:rsid w:val="00F15378"/>
    <w:rsid w:val="00F1651F"/>
    <w:rsid w:val="00F16E95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5F1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5102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594C"/>
    <w:rsid w:val="00F6630F"/>
    <w:rsid w:val="00F66BE0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87B"/>
    <w:rsid w:val="00F85E5A"/>
    <w:rsid w:val="00F86224"/>
    <w:rsid w:val="00F876D6"/>
    <w:rsid w:val="00F9060B"/>
    <w:rsid w:val="00F9062B"/>
    <w:rsid w:val="00F9067D"/>
    <w:rsid w:val="00F91D07"/>
    <w:rsid w:val="00F92CDB"/>
    <w:rsid w:val="00F93648"/>
    <w:rsid w:val="00F93888"/>
    <w:rsid w:val="00F943FD"/>
    <w:rsid w:val="00F96D77"/>
    <w:rsid w:val="00F971B7"/>
    <w:rsid w:val="00FA10EC"/>
    <w:rsid w:val="00FA3AC4"/>
    <w:rsid w:val="00FA46A5"/>
    <w:rsid w:val="00FA46E3"/>
    <w:rsid w:val="00FA5F6A"/>
    <w:rsid w:val="00FA601E"/>
    <w:rsid w:val="00FA664D"/>
    <w:rsid w:val="00FB0DAB"/>
    <w:rsid w:val="00FB2492"/>
    <w:rsid w:val="00FB38B3"/>
    <w:rsid w:val="00FB39A3"/>
    <w:rsid w:val="00FB4D19"/>
    <w:rsid w:val="00FB4FA6"/>
    <w:rsid w:val="00FB692A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3BD"/>
    <w:rsid w:val="00FD55AB"/>
    <w:rsid w:val="00FD5829"/>
    <w:rsid w:val="00FD600A"/>
    <w:rsid w:val="00FD69DC"/>
    <w:rsid w:val="00FE0AF3"/>
    <w:rsid w:val="00FE152C"/>
    <w:rsid w:val="00FE177A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E9926C6"/>
  <w15:chartTrackingRefBased/>
  <w15:docId w15:val="{514067B2-3762-4FEE-B4A4-939B611C2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qFormat="1"/>
    <w:lsdException w:name="heading 2" w:qFormat="1"/>
    <w:lsdException w:name="heading 3" w:semiHidden="1" w:uiPriority="0" w:unhideWhenUsed="1"/>
    <w:lsdException w:name="heading 8" w:semiHidden="1" w:uiPriority="0" w:unhideWhenUsed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Closing" w:locked="1" w:semiHidden="1" w:unhideWhenUsed="1"/>
    <w:lsdException w:name="Signature" w:locked="1" w:semiHidden="1" w:unhideWhenUsed="1"/>
    <w:lsdException w:name="Default Paragraph Font" w:uiPriority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/>
    <w:lsdException w:name="Emphasis" w:uiPriority="0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6C5A14"/>
    <w:pPr>
      <w:spacing w:line="288" w:lineRule="auto"/>
      <w:ind w:firstLine="425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1">
    <w:name w:val="heading 1"/>
    <w:basedOn w:val="a0"/>
    <w:next w:val="a0"/>
    <w:link w:val="10"/>
    <w:uiPriority w:val="99"/>
    <w:rsid w:val="006C5A14"/>
    <w:pPr>
      <w:keepNext/>
      <w:numPr>
        <w:numId w:val="9"/>
      </w:numPr>
      <w:spacing w:before="200"/>
      <w:contextualSpacing/>
      <w:jc w:val="center"/>
      <w:outlineLvl w:val="0"/>
    </w:pPr>
    <w:rPr>
      <w:b/>
      <w:sz w:val="32"/>
      <w:lang w:eastAsia="en-US"/>
    </w:rPr>
  </w:style>
  <w:style w:type="paragraph" w:styleId="20">
    <w:name w:val="heading 2"/>
    <w:basedOn w:val="a0"/>
    <w:next w:val="a0"/>
    <w:link w:val="21"/>
    <w:uiPriority w:val="99"/>
    <w:qFormat/>
    <w:rsid w:val="006C5A14"/>
    <w:pPr>
      <w:keepNext/>
      <w:keepLines/>
      <w:numPr>
        <w:ilvl w:val="1"/>
        <w:numId w:val="9"/>
      </w:numPr>
      <w:spacing w:before="200"/>
      <w:outlineLvl w:val="1"/>
    </w:pPr>
    <w:rPr>
      <w:b/>
      <w:bCs/>
      <w:sz w:val="28"/>
      <w:szCs w:val="26"/>
      <w:lang w:eastAsia="en-US"/>
    </w:rPr>
  </w:style>
  <w:style w:type="paragraph" w:styleId="3">
    <w:name w:val="heading 3"/>
    <w:basedOn w:val="a0"/>
    <w:next w:val="a0"/>
    <w:link w:val="30"/>
    <w:unhideWhenUsed/>
    <w:rsid w:val="006C5A14"/>
    <w:pPr>
      <w:keepNext/>
      <w:keepLines/>
      <w:numPr>
        <w:ilvl w:val="2"/>
        <w:numId w:val="9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rsid w:val="006C5A14"/>
    <w:pPr>
      <w:keepNext/>
      <w:numPr>
        <w:ilvl w:val="3"/>
        <w:numId w:val="9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rsid w:val="006C5A14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rsid w:val="006C5A14"/>
    <w:pPr>
      <w:keepNext/>
      <w:keepLines/>
      <w:numPr>
        <w:ilvl w:val="5"/>
        <w:numId w:val="9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rsid w:val="006C5A14"/>
    <w:pPr>
      <w:keepNext/>
      <w:keepLines/>
      <w:numPr>
        <w:ilvl w:val="6"/>
        <w:numId w:val="9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semiHidden/>
    <w:unhideWhenUsed/>
    <w:rsid w:val="006C5A14"/>
    <w:pPr>
      <w:numPr>
        <w:ilvl w:val="7"/>
        <w:numId w:val="9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0"/>
    <w:next w:val="a0"/>
    <w:link w:val="90"/>
    <w:uiPriority w:val="99"/>
    <w:rsid w:val="006C5A14"/>
    <w:pPr>
      <w:keepNext/>
      <w:keepLines/>
      <w:numPr>
        <w:ilvl w:val="8"/>
        <w:numId w:val="9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6C5A14"/>
    <w:rPr>
      <w:rFonts w:ascii="Times New Roman" w:eastAsia="Times New Roman" w:hAnsi="Times New Roman"/>
      <w:b/>
      <w:sz w:val="32"/>
      <w:szCs w:val="24"/>
      <w:lang w:eastAsia="en-US"/>
    </w:rPr>
  </w:style>
  <w:style w:type="character" w:customStyle="1" w:styleId="21">
    <w:name w:val="Заголовок 2 Знак"/>
    <w:link w:val="20"/>
    <w:uiPriority w:val="99"/>
    <w:locked/>
    <w:rsid w:val="006C5A14"/>
    <w:rPr>
      <w:rFonts w:ascii="Times New Roman" w:eastAsia="Times New Roman" w:hAnsi="Times New Roman"/>
      <w:b/>
      <w:bCs/>
      <w:sz w:val="28"/>
      <w:szCs w:val="26"/>
      <w:lang w:eastAsia="en-US"/>
    </w:rPr>
  </w:style>
  <w:style w:type="character" w:customStyle="1" w:styleId="40">
    <w:name w:val="Заголовок 4 Знак"/>
    <w:link w:val="4"/>
    <w:uiPriority w:val="99"/>
    <w:locked/>
    <w:rsid w:val="006C5A14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locked/>
    <w:rsid w:val="006C5A14"/>
    <w:rPr>
      <w:rFonts w:ascii="Times New Roman" w:eastAsia="Times New Roman" w:hAnsi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locked/>
    <w:rsid w:val="006C5A14"/>
    <w:rPr>
      <w:rFonts w:ascii="Cambria" w:eastAsia="Times New Roman" w:hAnsi="Cambria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locked/>
    <w:rsid w:val="006C5A14"/>
    <w:rPr>
      <w:rFonts w:ascii="Cambria" w:eastAsia="Times New Roman" w:hAnsi="Cambria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6C5A14"/>
    <w:rPr>
      <w:rFonts w:ascii="Cambria" w:eastAsia="Times New Roman" w:hAnsi="Cambria"/>
      <w:i/>
      <w:iCs/>
      <w:color w:val="404040"/>
    </w:rPr>
  </w:style>
  <w:style w:type="paragraph" w:styleId="a4">
    <w:name w:val="Title"/>
    <w:basedOn w:val="a0"/>
    <w:link w:val="a5"/>
    <w:uiPriority w:val="99"/>
    <w:rsid w:val="006C5A14"/>
    <w:pPr>
      <w:jc w:val="center"/>
    </w:pPr>
    <w:rPr>
      <w:b/>
      <w:sz w:val="22"/>
    </w:rPr>
  </w:style>
  <w:style w:type="character" w:customStyle="1" w:styleId="a5">
    <w:name w:val="Заголовок Знак"/>
    <w:link w:val="a4"/>
    <w:uiPriority w:val="99"/>
    <w:locked/>
    <w:rsid w:val="006C5A14"/>
    <w:rPr>
      <w:rFonts w:ascii="Times New Roman" w:eastAsia="Times New Roman" w:hAnsi="Times New Roman"/>
      <w:b/>
      <w:sz w:val="22"/>
      <w:szCs w:val="24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6C5A14"/>
    <w:pPr>
      <w:spacing w:line="280" w:lineRule="exact"/>
      <w:ind w:left="567" w:right="686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locked/>
    <w:rsid w:val="006C5A14"/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a8">
    <w:name w:val="список с точками"/>
    <w:basedOn w:val="a0"/>
    <w:uiPriority w:val="99"/>
    <w:rsid w:val="006C5A14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6C5A14"/>
  </w:style>
  <w:style w:type="paragraph" w:styleId="a">
    <w:name w:val="Normal (Web)"/>
    <w:basedOn w:val="a0"/>
    <w:uiPriority w:val="99"/>
    <w:rsid w:val="006C5A14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aliases w:val="Подрисуночная"/>
    <w:basedOn w:val="a0"/>
    <w:next w:val="a0"/>
    <w:link w:val="ab"/>
    <w:uiPriority w:val="99"/>
    <w:rsid w:val="006C5A14"/>
    <w:pPr>
      <w:spacing w:after="140" w:line="480" w:lineRule="auto"/>
      <w:ind w:firstLine="0"/>
      <w:jc w:val="center"/>
    </w:pPr>
    <w:rPr>
      <w:bCs/>
      <w:smallCaps/>
      <w:sz w:val="20"/>
    </w:rPr>
  </w:style>
  <w:style w:type="character" w:customStyle="1" w:styleId="ab">
    <w:name w:val="Подзаголовок Знак"/>
    <w:aliases w:val="Подрисуночная Знак"/>
    <w:link w:val="aa"/>
    <w:uiPriority w:val="99"/>
    <w:locked/>
    <w:rsid w:val="006C5A14"/>
    <w:rPr>
      <w:rFonts w:ascii="Times New Roman" w:eastAsia="Times New Roman" w:hAnsi="Times New Roman"/>
      <w:bCs/>
      <w:smallCaps/>
      <w:szCs w:val="24"/>
    </w:rPr>
  </w:style>
  <w:style w:type="paragraph" w:styleId="ac">
    <w:name w:val="Body Text"/>
    <w:basedOn w:val="a0"/>
    <w:link w:val="ad"/>
    <w:uiPriority w:val="99"/>
    <w:rsid w:val="006C5A14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6C5A14"/>
    <w:rPr>
      <w:rFonts w:ascii="Times New Roman" w:eastAsia="Times New Roman" w:hAnsi="Times New Roman"/>
      <w:b/>
      <w:sz w:val="28"/>
      <w:szCs w:val="24"/>
    </w:rPr>
  </w:style>
  <w:style w:type="paragraph" w:styleId="22">
    <w:name w:val="Body Text Indent 2"/>
    <w:aliases w:val="Знак"/>
    <w:basedOn w:val="a0"/>
    <w:link w:val="23"/>
    <w:uiPriority w:val="99"/>
    <w:semiHidden/>
    <w:rsid w:val="006C5A14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6C5A14"/>
    <w:rPr>
      <w:rFonts w:ascii="Times New Roman" w:eastAsia="Times New Roman" w:hAnsi="Times New Roman"/>
      <w:b/>
      <w:sz w:val="24"/>
      <w:szCs w:val="24"/>
    </w:rPr>
  </w:style>
  <w:style w:type="paragraph" w:styleId="31">
    <w:name w:val="Body Text Indent 3"/>
    <w:basedOn w:val="a0"/>
    <w:link w:val="32"/>
    <w:uiPriority w:val="99"/>
    <w:rsid w:val="006C5A14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locked/>
    <w:rsid w:val="006C5A14"/>
    <w:rPr>
      <w:rFonts w:ascii="Times New Roman" w:eastAsia="Times New Roman" w:hAnsi="Times New Roman"/>
      <w:sz w:val="24"/>
      <w:szCs w:val="24"/>
    </w:rPr>
  </w:style>
  <w:style w:type="paragraph" w:customStyle="1" w:styleId="11">
    <w:name w:val="Знак Знак Знак Знак Знак Знак Знак1"/>
    <w:basedOn w:val="a0"/>
    <w:uiPriority w:val="99"/>
    <w:rsid w:val="006C5A14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6C5A14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6C5A14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6C5A1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6C5A14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6C5A14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6C5A14"/>
    <w:rPr>
      <w:rFonts w:ascii="Times New Roman" w:eastAsia="Times New Roman" w:hAnsi="Times New Roman"/>
      <w:sz w:val="24"/>
      <w:szCs w:val="24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6C5A14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rsid w:val="006C5A14"/>
    <w:pPr>
      <w:ind w:left="720"/>
      <w:contextualSpacing/>
    </w:pPr>
  </w:style>
  <w:style w:type="table" w:styleId="af3">
    <w:name w:val="Table Grid"/>
    <w:basedOn w:val="a2"/>
    <w:uiPriority w:val="99"/>
    <w:rsid w:val="006C5A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C5A14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6C5A14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lang w:val="ru-RU" w:eastAsia="ru-RU"/>
    </w:rPr>
  </w:style>
  <w:style w:type="paragraph" w:styleId="af5">
    <w:name w:val="header"/>
    <w:basedOn w:val="a0"/>
    <w:link w:val="af6"/>
    <w:uiPriority w:val="99"/>
    <w:rsid w:val="006C5A14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6C5A14"/>
    <w:rPr>
      <w:rFonts w:ascii="Times New Roman" w:eastAsia="Times New Roman" w:hAnsi="Times New Roman"/>
      <w:sz w:val="24"/>
      <w:szCs w:val="24"/>
    </w:rPr>
  </w:style>
  <w:style w:type="paragraph" w:customStyle="1" w:styleId="12">
    <w:name w:val="Основной текст1"/>
    <w:uiPriority w:val="99"/>
    <w:rsid w:val="006C5A14"/>
    <w:pPr>
      <w:widowControl w:val="0"/>
      <w:spacing w:line="240" w:lineRule="atLeast"/>
      <w:jc w:val="both"/>
    </w:pPr>
    <w:rPr>
      <w:rFonts w:ascii="Arial" w:hAnsi="Arial"/>
      <w:color w:val="000000"/>
      <w:sz w:val="24"/>
      <w:lang w:val="ru-RU" w:eastAsia="ru-RU"/>
    </w:rPr>
  </w:style>
  <w:style w:type="character" w:customStyle="1" w:styleId="24">
    <w:name w:val="Основной текст (2)_"/>
    <w:uiPriority w:val="99"/>
    <w:rsid w:val="006C5A14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6C5A14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6C5A14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6C5A14"/>
    <w:rPr>
      <w:rFonts w:cs="Times New Roman"/>
    </w:rPr>
  </w:style>
  <w:style w:type="character" w:styleId="af7">
    <w:name w:val="Hyperlink"/>
    <w:uiPriority w:val="99"/>
    <w:rsid w:val="006C5A14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6C5A14"/>
    <w:rPr>
      <w:rFonts w:ascii="Times New Roman" w:hAnsi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6C5A14"/>
    <w:pPr>
      <w:widowControl w:val="0"/>
      <w:shd w:val="clear" w:color="auto" w:fill="FFFFFF"/>
      <w:spacing w:before="280" w:line="274" w:lineRule="exact"/>
      <w:jc w:val="both"/>
      <w:outlineLvl w:val="1"/>
    </w:pPr>
    <w:rPr>
      <w:rFonts w:eastAsia="Calibri"/>
      <w:sz w:val="20"/>
      <w:szCs w:val="20"/>
    </w:rPr>
  </w:style>
  <w:style w:type="paragraph" w:customStyle="1" w:styleId="13">
    <w:name w:val="Обычный1"/>
    <w:rsid w:val="006C5A14"/>
    <w:pPr>
      <w:spacing w:after="200" w:line="276" w:lineRule="auto"/>
    </w:pPr>
    <w:rPr>
      <w:rFonts w:ascii="Times New Roman" w:hAnsi="Times New Roman"/>
      <w:color w:val="000000"/>
      <w:sz w:val="16"/>
      <w:lang w:val="ru-RU" w:eastAsia="ru-RU"/>
    </w:rPr>
  </w:style>
  <w:style w:type="paragraph" w:customStyle="1" w:styleId="af8">
    <w:name w:val="Стиль"/>
    <w:rsid w:val="006C5A14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eastAsia="ru-RU"/>
    </w:rPr>
  </w:style>
  <w:style w:type="paragraph" w:styleId="27">
    <w:name w:val="Body Text 2"/>
    <w:aliases w:val="Знак4"/>
    <w:basedOn w:val="a0"/>
    <w:link w:val="28"/>
    <w:rsid w:val="006C5A14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6C5A14"/>
    <w:rPr>
      <w:rFonts w:eastAsia="Times New Roman"/>
      <w:sz w:val="22"/>
      <w:szCs w:val="22"/>
    </w:rPr>
  </w:style>
  <w:style w:type="paragraph" w:customStyle="1" w:styleId="Default">
    <w:name w:val="Default"/>
    <w:uiPriority w:val="99"/>
    <w:rsid w:val="006C5A14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ru-RU" w:eastAsia="ru-RU"/>
    </w:rPr>
  </w:style>
  <w:style w:type="paragraph" w:styleId="33">
    <w:name w:val="Body Text 3"/>
    <w:basedOn w:val="a0"/>
    <w:link w:val="34"/>
    <w:uiPriority w:val="99"/>
    <w:rsid w:val="006C5A14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6C5A14"/>
    <w:rPr>
      <w:rFonts w:eastAsia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6C5A14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6C5A14"/>
    <w:rPr>
      <w:rFonts w:cs="Times New Roman"/>
    </w:rPr>
  </w:style>
  <w:style w:type="character" w:customStyle="1" w:styleId="hps">
    <w:name w:val="hps"/>
    <w:rsid w:val="006C5A14"/>
    <w:rPr>
      <w:rFonts w:cs="Times New Roman"/>
    </w:rPr>
  </w:style>
  <w:style w:type="character" w:customStyle="1" w:styleId="41">
    <w:name w:val="Знак Знак4"/>
    <w:uiPriority w:val="99"/>
    <w:rsid w:val="006C5A14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6C5A14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  <w:lang w:val="ru-RU" w:eastAsia="ru-RU"/>
    </w:rPr>
  </w:style>
  <w:style w:type="character" w:customStyle="1" w:styleId="Hyperlink0">
    <w:name w:val="Hyperlink.0"/>
    <w:uiPriority w:val="99"/>
    <w:rsid w:val="006C5A14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6C5A14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  <w:lang w:val="ru-RU" w:eastAsia="ru-RU"/>
    </w:rPr>
  </w:style>
  <w:style w:type="paragraph" w:customStyle="1" w:styleId="western">
    <w:name w:val="western"/>
    <w:basedOn w:val="a0"/>
    <w:uiPriority w:val="99"/>
    <w:rsid w:val="006C5A14"/>
    <w:pPr>
      <w:spacing w:before="100" w:beforeAutospacing="1" w:after="100" w:afterAutospacing="1"/>
    </w:pPr>
  </w:style>
  <w:style w:type="paragraph" w:styleId="af9">
    <w:name w:val="List Bullet"/>
    <w:basedOn w:val="a0"/>
    <w:rsid w:val="006C5A14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6C5A14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6C5A14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6C5A14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6C5A14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6C5A14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6C5A14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6C5A14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6C5A14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6C5A14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6C5A14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6C5A14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6C5A14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6C5A14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6C5A14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6C5A14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6C5A14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6C5A14"/>
    <w:rPr>
      <w:rFonts w:ascii="Courier New" w:eastAsia="Times New Roman" w:hAnsi="Courier New" w:cs="Courier New"/>
    </w:rPr>
  </w:style>
  <w:style w:type="character" w:customStyle="1" w:styleId="apple-style-span">
    <w:name w:val="apple-style-span"/>
    <w:uiPriority w:val="99"/>
    <w:rsid w:val="006C5A14"/>
    <w:rPr>
      <w:rFonts w:cs="Times New Roman"/>
    </w:rPr>
  </w:style>
  <w:style w:type="character" w:customStyle="1" w:styleId="translation">
    <w:name w:val="translation"/>
    <w:rsid w:val="006C5A14"/>
    <w:rPr>
      <w:rFonts w:cs="Times New Roman"/>
    </w:rPr>
  </w:style>
  <w:style w:type="paragraph" w:customStyle="1" w:styleId="36">
    <w:name w:val="Абзац списка3"/>
    <w:basedOn w:val="a0"/>
    <w:uiPriority w:val="99"/>
    <w:rsid w:val="006C5A14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6C5A14"/>
    <w:rPr>
      <w:rFonts w:ascii="Times New Roman" w:eastAsia="Times New Roman" w:hAnsi="Times New Roman"/>
      <w:lang w:val="ru-RU" w:eastAsia="ru-RU"/>
    </w:rPr>
  </w:style>
  <w:style w:type="paragraph" w:customStyle="1" w:styleId="44">
    <w:name w:val="Абзац списка4"/>
    <w:basedOn w:val="a0"/>
    <w:uiPriority w:val="99"/>
    <w:rsid w:val="006C5A14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6C5A14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6C5A14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6C5A14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rsid w:val="006C5A14"/>
  </w:style>
  <w:style w:type="character" w:customStyle="1" w:styleId="times1404200418041e2char">
    <w:name w:val="times14___0420_0418_041e2__char"/>
    <w:rsid w:val="006C5A14"/>
  </w:style>
  <w:style w:type="paragraph" w:customStyle="1" w:styleId="Times1412">
    <w:name w:val="Стиль Timesмаркер14 + Междустр.интервал:  множитель 12 ин"/>
    <w:basedOn w:val="a0"/>
    <w:rsid w:val="006C5A14"/>
    <w:pPr>
      <w:numPr>
        <w:numId w:val="3"/>
      </w:numPr>
      <w:tabs>
        <w:tab w:val="clear" w:pos="454"/>
        <w:tab w:val="num" w:pos="-2268"/>
        <w:tab w:val="left" w:pos="709"/>
      </w:tabs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rsid w:val="006C5A14"/>
    <w:pPr>
      <w:tabs>
        <w:tab w:val="left" w:pos="709"/>
      </w:tabs>
      <w:ind w:firstLine="397"/>
      <w:jc w:val="both"/>
    </w:pPr>
  </w:style>
  <w:style w:type="character" w:customStyle="1" w:styleId="Times1420">
    <w:name w:val="Times14_РИО2 Знак"/>
    <w:link w:val="Times142"/>
    <w:rsid w:val="006C5A14"/>
    <w:rPr>
      <w:rFonts w:ascii="Times New Roman" w:eastAsia="Times New Roman" w:hAnsi="Times New Roman"/>
      <w:sz w:val="24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rsid w:val="006C5A14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6C5A14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C5A14"/>
    <w:rPr>
      <w:i/>
      <w:iCs/>
    </w:rPr>
  </w:style>
  <w:style w:type="character" w:customStyle="1" w:styleId="15">
    <w:name w:val="Основной шрифт абзаца1"/>
    <w:rsid w:val="006C5A14"/>
  </w:style>
  <w:style w:type="paragraph" w:styleId="afc">
    <w:name w:val="caption"/>
    <w:basedOn w:val="a0"/>
    <w:next w:val="a0"/>
    <w:rsid w:val="006C5A14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6C5A14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6C5A14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6C5A14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rsid w:val="006C5A14"/>
  </w:style>
  <w:style w:type="paragraph" w:customStyle="1" w:styleId="61">
    <w:name w:val="Абзац списка6"/>
    <w:basedOn w:val="a0"/>
    <w:rsid w:val="006C5A14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6C5A14"/>
    <w:rPr>
      <w:rFonts w:ascii="Cambria" w:eastAsia="Times New Roman" w:hAnsi="Cambria"/>
      <w:b/>
      <w:bCs/>
      <w:color w:val="4F81BD"/>
      <w:sz w:val="24"/>
      <w:szCs w:val="24"/>
    </w:rPr>
  </w:style>
  <w:style w:type="character" w:styleId="aff">
    <w:name w:val="Book Title"/>
    <w:uiPriority w:val="33"/>
    <w:rsid w:val="006C5A14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rsid w:val="006C5A14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6C5A14"/>
    <w:rPr>
      <w:rFonts w:ascii="Times New Roman" w:eastAsia="Times New Roman" w:hAnsi="Times New Roman"/>
      <w:sz w:val="24"/>
      <w:szCs w:val="24"/>
      <w:lang w:val="en-US" w:eastAsia="x-none"/>
    </w:rPr>
  </w:style>
  <w:style w:type="character" w:customStyle="1" w:styleId="80">
    <w:name w:val="Заголовок 8 Знак"/>
    <w:link w:val="8"/>
    <w:semiHidden/>
    <w:rsid w:val="006C5A14"/>
    <w:rPr>
      <w:rFonts w:eastAsia="Times New Roman"/>
      <w:i/>
      <w:iCs/>
      <w:sz w:val="24"/>
      <w:szCs w:val="24"/>
    </w:rPr>
  </w:style>
  <w:style w:type="paragraph" w:customStyle="1" w:styleId="-1">
    <w:name w:val="Обычный-1"/>
    <w:basedOn w:val="a0"/>
    <w:autoRedefine/>
    <w:rsid w:val="006C5A14"/>
    <w:pPr>
      <w:jc w:val="both"/>
    </w:pPr>
    <w:rPr>
      <w:color w:val="000000"/>
      <w:szCs w:val="28"/>
    </w:rPr>
  </w:style>
  <w:style w:type="paragraph" w:customStyle="1" w:styleId="120">
    <w:name w:val="12Обычный"/>
    <w:basedOn w:val="a0"/>
    <w:qFormat/>
    <w:rsid w:val="006C5A14"/>
    <w:pPr>
      <w:jc w:val="both"/>
    </w:pPr>
    <w:rPr>
      <w:color w:val="000000"/>
      <w:szCs w:val="28"/>
    </w:rPr>
  </w:style>
  <w:style w:type="paragraph" w:customStyle="1" w:styleId="16">
    <w:name w:val="1_Заголовок"/>
    <w:basedOn w:val="1"/>
    <w:autoRedefine/>
    <w:qFormat/>
    <w:rsid w:val="006C5A14"/>
    <w:pPr>
      <w:spacing w:line="360" w:lineRule="auto"/>
      <w:contextualSpacing w:val="0"/>
    </w:pPr>
    <w:rPr>
      <w:szCs w:val="28"/>
      <w:lang w:eastAsia="ru-RU"/>
    </w:rPr>
  </w:style>
  <w:style w:type="paragraph" w:customStyle="1" w:styleId="2a">
    <w:name w:val="2_Заголовок"/>
    <w:basedOn w:val="20"/>
    <w:autoRedefine/>
    <w:qFormat/>
    <w:rsid w:val="00916C83"/>
    <w:pPr>
      <w:numPr>
        <w:ilvl w:val="0"/>
        <w:numId w:val="0"/>
      </w:numPr>
      <w:spacing w:line="240" w:lineRule="auto"/>
    </w:pPr>
    <w:rPr>
      <w:color w:val="000000"/>
      <w:sz w:val="32"/>
      <w:szCs w:val="32"/>
      <w:lang w:eastAsia="ru-RU"/>
    </w:rPr>
  </w:style>
  <w:style w:type="paragraph" w:customStyle="1" w:styleId="aff1">
    <w:name w:val="Подрисуночный"/>
    <w:basedOn w:val="a0"/>
    <w:autoRedefine/>
    <w:qFormat/>
    <w:rsid w:val="006C5A14"/>
    <w:pPr>
      <w:spacing w:after="200" w:line="360" w:lineRule="auto"/>
      <w:ind w:firstLine="0"/>
      <w:jc w:val="center"/>
    </w:pPr>
    <w:rPr>
      <w:sz w:val="20"/>
      <w:szCs w:val="28"/>
    </w:rPr>
  </w:style>
  <w:style w:type="paragraph" w:customStyle="1" w:styleId="aff2">
    <w:name w:val="Формула"/>
    <w:basedOn w:val="120"/>
    <w:next w:val="120"/>
    <w:qFormat/>
    <w:rsid w:val="006C5A14"/>
    <w:pPr>
      <w:spacing w:before="300" w:after="300" w:line="240" w:lineRule="auto"/>
      <w:ind w:left="5103" w:firstLine="0"/>
      <w:jc w:val="left"/>
    </w:pPr>
  </w:style>
  <w:style w:type="paragraph" w:customStyle="1" w:styleId="aff3">
    <w:name w:val="Рисунок"/>
    <w:basedOn w:val="120"/>
    <w:qFormat/>
    <w:rsid w:val="006C5A14"/>
    <w:pPr>
      <w:spacing w:before="240" w:line="240" w:lineRule="auto"/>
      <w:ind w:firstLine="0"/>
      <w:jc w:val="center"/>
    </w:pPr>
    <w:rPr>
      <w:noProof/>
      <w:lang w:val="en-US" w:eastAsia="en-US"/>
    </w:rPr>
  </w:style>
  <w:style w:type="paragraph" w:styleId="aff4">
    <w:name w:val="TOC Heading"/>
    <w:basedOn w:val="1"/>
    <w:next w:val="a0"/>
    <w:uiPriority w:val="39"/>
    <w:unhideWhenUsed/>
    <w:rsid w:val="006C5A14"/>
    <w:pPr>
      <w:keepLines/>
      <w:spacing w:before="480" w:line="276" w:lineRule="auto"/>
      <w:contextualSpacing w:val="0"/>
      <w:jc w:val="left"/>
      <w:outlineLvl w:val="9"/>
    </w:pPr>
    <w:rPr>
      <w:rFonts w:ascii="Cambria" w:eastAsia="MS Gothic" w:hAnsi="Cambria"/>
      <w:bCs/>
      <w:color w:val="365F91"/>
      <w:sz w:val="28"/>
      <w:szCs w:val="28"/>
      <w:lang w:val="en-US" w:eastAsia="ja-JP"/>
    </w:rPr>
  </w:style>
  <w:style w:type="paragraph" w:styleId="17">
    <w:name w:val="toc 1"/>
    <w:basedOn w:val="a0"/>
    <w:next w:val="a0"/>
    <w:autoRedefine/>
    <w:uiPriority w:val="39"/>
    <w:rsid w:val="006C5A14"/>
    <w:pPr>
      <w:tabs>
        <w:tab w:val="right" w:leader="dot" w:pos="9628"/>
      </w:tabs>
    </w:pPr>
  </w:style>
  <w:style w:type="paragraph" w:styleId="2b">
    <w:name w:val="toc 2"/>
    <w:basedOn w:val="a0"/>
    <w:next w:val="a0"/>
    <w:autoRedefine/>
    <w:uiPriority w:val="39"/>
    <w:rsid w:val="006C5A14"/>
    <w:pPr>
      <w:ind w:left="240"/>
    </w:pPr>
  </w:style>
  <w:style w:type="paragraph" w:customStyle="1" w:styleId="18">
    <w:name w:val="Не 1 Заг"/>
    <w:basedOn w:val="120"/>
    <w:qFormat/>
    <w:rsid w:val="00D37B1B"/>
    <w:pPr>
      <w:spacing w:before="30" w:line="360" w:lineRule="auto"/>
      <w:ind w:firstLine="0"/>
      <w:jc w:val="center"/>
    </w:pPr>
    <w:rPr>
      <w:b/>
      <w:sz w:val="32"/>
    </w:rPr>
  </w:style>
  <w:style w:type="paragraph" w:customStyle="1" w:styleId="2c">
    <w:name w:val="Не 2 заг"/>
    <w:basedOn w:val="18"/>
    <w:rsid w:val="00D37B1B"/>
    <w:pPr>
      <w:jc w:val="left"/>
    </w:pPr>
    <w:rPr>
      <w:sz w:val="28"/>
    </w:rPr>
  </w:style>
  <w:style w:type="paragraph" w:customStyle="1" w:styleId="37">
    <w:name w:val="3_Заголовок"/>
    <w:basedOn w:val="3"/>
    <w:next w:val="120"/>
    <w:rsid w:val="006C5A14"/>
    <w:pPr>
      <w:numPr>
        <w:ilvl w:val="0"/>
        <w:numId w:val="0"/>
      </w:numPr>
      <w:spacing w:line="240" w:lineRule="auto"/>
    </w:pPr>
    <w:rPr>
      <w:rFonts w:ascii="Times New Roman" w:hAnsi="Times New Roman"/>
      <w:color w:val="auto"/>
      <w:sz w:val="28"/>
      <w:szCs w:val="32"/>
    </w:rPr>
  </w:style>
  <w:style w:type="paragraph" w:customStyle="1" w:styleId="38">
    <w:name w:val="Заг3"/>
    <w:basedOn w:val="3"/>
    <w:rsid w:val="00FE177A"/>
    <w:rPr>
      <w:rFonts w:ascii="Times New Roman" w:hAnsi="Times New Roman"/>
      <w:color w:val="auto"/>
      <w:sz w:val="28"/>
    </w:rPr>
  </w:style>
  <w:style w:type="numbering" w:customStyle="1" w:styleId="Style1">
    <w:name w:val="Style1"/>
    <w:uiPriority w:val="99"/>
    <w:rsid w:val="00FE177A"/>
    <w:pPr>
      <w:numPr>
        <w:numId w:val="13"/>
      </w:numPr>
    </w:pPr>
  </w:style>
  <w:style w:type="numbering" w:customStyle="1" w:styleId="Style2">
    <w:name w:val="Style2"/>
    <w:uiPriority w:val="99"/>
    <w:rsid w:val="00FE177A"/>
    <w:pPr>
      <w:numPr>
        <w:numId w:val="16"/>
      </w:numPr>
    </w:pPr>
  </w:style>
  <w:style w:type="paragraph" w:customStyle="1" w:styleId="aff5">
    <w:name w:val="Листинг"/>
    <w:basedOn w:val="a0"/>
    <w:link w:val="aff6"/>
    <w:qFormat/>
    <w:rsid w:val="00FD53BD"/>
    <w:pPr>
      <w:ind w:firstLine="0"/>
    </w:pPr>
  </w:style>
  <w:style w:type="character" w:customStyle="1" w:styleId="aff6">
    <w:name w:val="Листинг Знак"/>
    <w:link w:val="aff5"/>
    <w:rsid w:val="00FD53BD"/>
    <w:rPr>
      <w:rFonts w:ascii="Times New Roman" w:eastAsia="Times New Roman" w:hAnsi="Times New Roman"/>
      <w:sz w:val="24"/>
      <w:szCs w:val="24"/>
    </w:rPr>
  </w:style>
  <w:style w:type="paragraph" w:customStyle="1" w:styleId="alt">
    <w:name w:val="alt"/>
    <w:basedOn w:val="a0"/>
    <w:rsid w:val="002E3110"/>
    <w:pPr>
      <w:spacing w:before="100" w:beforeAutospacing="1" w:after="100" w:afterAutospacing="1" w:line="240" w:lineRule="auto"/>
      <w:ind w:firstLine="0"/>
    </w:pPr>
    <w:rPr>
      <w:lang w:val="en-US" w:eastAsia="en-US"/>
    </w:rPr>
  </w:style>
  <w:style w:type="character" w:customStyle="1" w:styleId="preprocessor">
    <w:name w:val="preprocessor"/>
    <w:basedOn w:val="a1"/>
    <w:rsid w:val="002E3110"/>
  </w:style>
  <w:style w:type="character" w:customStyle="1" w:styleId="keyword">
    <w:name w:val="keyword"/>
    <w:basedOn w:val="a1"/>
    <w:rsid w:val="002E3110"/>
  </w:style>
  <w:style w:type="character" w:customStyle="1" w:styleId="comment">
    <w:name w:val="comment"/>
    <w:basedOn w:val="a1"/>
    <w:rsid w:val="002E3110"/>
  </w:style>
  <w:style w:type="character" w:customStyle="1" w:styleId="datatypes">
    <w:name w:val="datatypes"/>
    <w:basedOn w:val="a1"/>
    <w:rsid w:val="002E3110"/>
  </w:style>
  <w:style w:type="character" w:customStyle="1" w:styleId="string">
    <w:name w:val="string"/>
    <w:basedOn w:val="a1"/>
    <w:rsid w:val="002E31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6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9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5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5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8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2237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00672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05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0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2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4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240685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736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19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955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730080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5630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053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9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8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5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4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6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3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9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3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pcl\Documents\&#1064;&#1072;&#1073;&#1083;&#1086;&#108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16A27-4E7A-4D60-8CFB-BE0B5B329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93</TotalTime>
  <Pages>7</Pages>
  <Words>1644</Words>
  <Characters>9372</Characters>
  <Application>Microsoft Office Word</Application>
  <DocSecurity>0</DocSecurity>
  <Lines>78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ПРОЕКТ ЛЭТИ</vt:lpstr>
      <vt:lpstr>ПРОЕКТ ЛЭТИ</vt:lpstr>
    </vt:vector>
  </TitlesOfParts>
  <Company>ETU</Company>
  <LinksUpToDate>false</LinksUpToDate>
  <CharactersWithSpaces>10995</CharactersWithSpaces>
  <SharedDoc>false</SharedDoc>
  <HLinks>
    <vt:vector size="66" baseType="variant">
      <vt:variant>
        <vt:i4>5373954</vt:i4>
      </vt:variant>
      <vt:variant>
        <vt:i4>96</vt:i4>
      </vt:variant>
      <vt:variant>
        <vt:i4>0</vt:i4>
      </vt:variant>
      <vt:variant>
        <vt:i4>5</vt:i4>
      </vt:variant>
      <vt:variant>
        <vt:lpwstr>https://www.mendeley.com/</vt:lpwstr>
      </vt:variant>
      <vt:variant>
        <vt:lpwstr/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_Toc532747623</vt:lpwstr>
      </vt:variant>
      <vt:variant>
        <vt:i4>1441845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_Toc532747622</vt:lpwstr>
      </vt:variant>
      <vt:variant>
        <vt:i4>1376309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_Toc532747618</vt:lpwstr>
      </vt:variant>
      <vt:variant>
        <vt:i4>1376309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_Toc532747617</vt:lpwstr>
      </vt:variant>
      <vt:variant>
        <vt:i4>1376309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_Toc532747614</vt:lpwstr>
      </vt:variant>
      <vt:variant>
        <vt:i4>1310773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_Toc532747608</vt:lpwstr>
      </vt:variant>
      <vt:variant>
        <vt:i4>1310773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_Toc532747604</vt:lpwstr>
      </vt:variant>
      <vt:variant>
        <vt:i4>1310773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_Toc532747601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_Toc532747598</vt:lpwstr>
      </vt:variant>
      <vt:variant>
        <vt:i4>1900598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_Toc532747593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cheredilina.98@gmail.com</cp:lastModifiedBy>
  <cp:revision>26</cp:revision>
  <cp:lastPrinted>2020-03-16T08:43:00Z</cp:lastPrinted>
  <dcterms:created xsi:type="dcterms:W3CDTF">2020-03-27T10:04:00Z</dcterms:created>
  <dcterms:modified xsi:type="dcterms:W3CDTF">2020-05-30T23:25:00Z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http://www.zotero.org/styles/gost-r-7-0-5-2008-numeric-alphabetical</vt:lpwstr>
  </property>
  <property fmtid="{D5CDD505-2E9C-101B-9397-08002B2CF9AE}" pid="21" name="Mendeley Recent Style Name 9_1">
    <vt:lpwstr>Russian GOST R 7.0.5-2008 (numeric, sorted alphabetically, Russian)</vt:lpwstr>
  </property>
  <property fmtid="{D5CDD505-2E9C-101B-9397-08002B2CF9AE}" pid="22" name="Mendeley Document_1">
    <vt:lpwstr>True</vt:lpwstr>
  </property>
  <property fmtid="{D5CDD505-2E9C-101B-9397-08002B2CF9AE}" pid="23" name="Mendeley Citation Style_1">
    <vt:lpwstr>http://www.zotero.org/styles/gost-r-7-0-5-2008-numeric-alphabetical</vt:lpwstr>
  </property>
  <property fmtid="{D5CDD505-2E9C-101B-9397-08002B2CF9AE}" pid="24" name="Mendeley Unique User Id_1">
    <vt:lpwstr>a432ebca-f4c5-309c-b2e9-5433f3997e60</vt:lpwstr>
  </property>
</Properties>
</file>